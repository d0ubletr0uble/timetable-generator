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9AE7C" w14:textId="77777777" w:rsidR="00D560C9" w:rsidRPr="00844988" w:rsidRDefault="00D560C9" w:rsidP="004771C9">
      <w:pPr>
        <w:pStyle w:val="Vireliouraai"/>
      </w:pPr>
      <w:r w:rsidRPr="00844988">
        <w:t>KAUNO TECHNOLOGIJOS UNIVERSITETAS</w:t>
      </w:r>
    </w:p>
    <w:p w14:paraId="3BA9AE7D" w14:textId="77777777" w:rsidR="00D560C9" w:rsidRPr="00844988" w:rsidRDefault="00AE71E2" w:rsidP="004771C9">
      <w:pPr>
        <w:pStyle w:val="Vireliouraai"/>
      </w:pPr>
      <w:r>
        <w:t xml:space="preserve">INFORMATIKOS </w:t>
      </w:r>
      <w:r w:rsidR="00404E84">
        <w:t>FAKULTETAS</w:t>
      </w:r>
    </w:p>
    <w:p w14:paraId="3BA9AE7E" w14:textId="77777777" w:rsidR="00D560C9" w:rsidRPr="00844988" w:rsidRDefault="00D560C9" w:rsidP="004771C9">
      <w:pPr>
        <w:pStyle w:val="Vireliouraai"/>
      </w:pPr>
    </w:p>
    <w:p w14:paraId="3BA9AE7F" w14:textId="77777777" w:rsidR="00D560C9" w:rsidRPr="00844988" w:rsidRDefault="00D560C9" w:rsidP="004771C9">
      <w:pPr>
        <w:pStyle w:val="Vireliouraai"/>
      </w:pPr>
    </w:p>
    <w:p w14:paraId="3BA9AE80" w14:textId="77777777" w:rsidR="00D560C9" w:rsidRPr="00844988" w:rsidRDefault="00D560C9" w:rsidP="004771C9">
      <w:pPr>
        <w:pStyle w:val="Vireliouraai"/>
      </w:pPr>
    </w:p>
    <w:p w14:paraId="3BA9AE81" w14:textId="77777777" w:rsidR="00D560C9" w:rsidRPr="00844988" w:rsidRDefault="00D560C9" w:rsidP="004771C9">
      <w:pPr>
        <w:pStyle w:val="Vireliouraai"/>
      </w:pPr>
    </w:p>
    <w:p w14:paraId="3BA9AE82" w14:textId="77777777" w:rsidR="00D560C9" w:rsidRPr="00844988" w:rsidRDefault="00D560C9" w:rsidP="004771C9">
      <w:pPr>
        <w:pStyle w:val="Vireliouraai"/>
      </w:pPr>
    </w:p>
    <w:p w14:paraId="3BA9AE83" w14:textId="77777777" w:rsidR="00D560C9" w:rsidRPr="00844988" w:rsidRDefault="00D560C9" w:rsidP="004771C9">
      <w:pPr>
        <w:pStyle w:val="Vireliouraai"/>
      </w:pPr>
    </w:p>
    <w:p w14:paraId="3BA9AE84" w14:textId="77777777" w:rsidR="004C3D88" w:rsidRPr="00844988" w:rsidRDefault="004C3D88" w:rsidP="004771C9">
      <w:pPr>
        <w:pStyle w:val="Vireliouraai"/>
      </w:pPr>
    </w:p>
    <w:p w14:paraId="3BA9AE85" w14:textId="77777777" w:rsidR="004C3D88" w:rsidRPr="00844988" w:rsidRDefault="004C3D88" w:rsidP="004771C9">
      <w:pPr>
        <w:pStyle w:val="Vireliouraai"/>
      </w:pPr>
    </w:p>
    <w:p w14:paraId="3BA9AE86" w14:textId="77777777" w:rsidR="00D560C9" w:rsidRPr="00844988" w:rsidRDefault="00D560C9" w:rsidP="004771C9">
      <w:pPr>
        <w:pStyle w:val="Vireliouraai"/>
      </w:pPr>
    </w:p>
    <w:p w14:paraId="3BA9AE87" w14:textId="77777777" w:rsidR="00D560C9" w:rsidRPr="00844988" w:rsidRDefault="00D560C9" w:rsidP="004771C9">
      <w:pPr>
        <w:pStyle w:val="Vireliouraai"/>
      </w:pPr>
    </w:p>
    <w:p w14:paraId="3BA9AE88" w14:textId="77777777" w:rsidR="00D560C9" w:rsidRPr="00844988" w:rsidRDefault="00D560C9" w:rsidP="004771C9">
      <w:pPr>
        <w:pStyle w:val="Vireliouraai"/>
      </w:pPr>
    </w:p>
    <w:p w14:paraId="3BA9AE89" w14:textId="4A7148D7" w:rsidR="004C3D88" w:rsidRPr="00844988" w:rsidRDefault="005775E0" w:rsidP="004771C9">
      <w:pPr>
        <w:pStyle w:val="Ataskaitospavadinimas"/>
      </w:pPr>
      <w:bookmarkStart w:id="0" w:name="modulis"/>
      <w:r w:rsidRPr="005775E0">
        <w:t>Duomenų struktūros</w:t>
      </w:r>
      <w:r w:rsidR="000D7125">
        <w:t xml:space="preserve"> </w:t>
      </w:r>
      <w:r w:rsidR="00AE71E2">
        <w:t>(</w:t>
      </w:r>
      <w:r w:rsidR="004134D6" w:rsidRPr="004134D6">
        <w:t>P175B014</w:t>
      </w:r>
      <w:r w:rsidR="000D7125">
        <w:t>)</w:t>
      </w:r>
      <w:bookmarkEnd w:id="0"/>
    </w:p>
    <w:p w14:paraId="3BA9AE8A" w14:textId="5752C375" w:rsidR="00D560C9" w:rsidRPr="00844988" w:rsidRDefault="00161DE6" w:rsidP="004771C9">
      <w:pPr>
        <w:pStyle w:val="Ataskaita"/>
      </w:pPr>
      <w:r>
        <w:t>Projektas</w:t>
      </w:r>
      <w:bookmarkStart w:id="1" w:name="_GoBack"/>
      <w:bookmarkEnd w:id="1"/>
    </w:p>
    <w:p w14:paraId="3BA9AE8B" w14:textId="77777777" w:rsidR="00D560C9" w:rsidRPr="00844988" w:rsidRDefault="00D560C9" w:rsidP="004771C9">
      <w:pPr>
        <w:pStyle w:val="Vireliouraai"/>
      </w:pPr>
    </w:p>
    <w:p w14:paraId="3BA9AE8C" w14:textId="77777777" w:rsidR="00D560C9" w:rsidRPr="00844988" w:rsidRDefault="00D560C9" w:rsidP="004771C9">
      <w:pPr>
        <w:pStyle w:val="Vireliouraai"/>
      </w:pPr>
    </w:p>
    <w:p w14:paraId="3BA9AE8D" w14:textId="77777777" w:rsidR="00D560C9" w:rsidRPr="00844988" w:rsidRDefault="00D560C9" w:rsidP="004771C9">
      <w:pPr>
        <w:pStyle w:val="Vireliouraai"/>
      </w:pPr>
    </w:p>
    <w:p w14:paraId="3BA9AE8E" w14:textId="77777777" w:rsidR="00D560C9" w:rsidRPr="00844988" w:rsidRDefault="00D560C9" w:rsidP="004771C9">
      <w:pPr>
        <w:pStyle w:val="Vireliouraai"/>
      </w:pPr>
    </w:p>
    <w:p w14:paraId="3BA9AE8F" w14:textId="77777777" w:rsidR="00D560C9" w:rsidRPr="00844988" w:rsidRDefault="00D560C9" w:rsidP="004771C9">
      <w:pPr>
        <w:pStyle w:val="Vireliouraai"/>
      </w:pPr>
    </w:p>
    <w:p w14:paraId="3BA9AE90" w14:textId="77777777" w:rsidR="00D560C9" w:rsidRPr="00844988" w:rsidRDefault="00D560C9" w:rsidP="004771C9">
      <w:pPr>
        <w:pStyle w:val="Vireliouraai"/>
      </w:pPr>
    </w:p>
    <w:p w14:paraId="3BA9AE91" w14:textId="77777777" w:rsidR="004771C9" w:rsidRDefault="004771C9" w:rsidP="00EB5168">
      <w:pPr>
        <w:pStyle w:val="Autorius"/>
      </w:pPr>
      <w:r>
        <w:t xml:space="preserve">Atliko: </w:t>
      </w:r>
    </w:p>
    <w:p w14:paraId="3BA9AE92" w14:textId="38881C4D" w:rsidR="004771C9" w:rsidRDefault="004771C9" w:rsidP="00EB5168">
      <w:pPr>
        <w:pStyle w:val="Autorius"/>
      </w:pPr>
      <w:r>
        <w:tab/>
      </w:r>
      <w:bookmarkStart w:id="2" w:name="Grupe"/>
      <w:r w:rsidR="00AE7C8B">
        <w:fldChar w:fldCharType="begin">
          <w:ffData>
            <w:name w:val="Grupe"/>
            <w:enabled/>
            <w:calcOnExit w:val="0"/>
            <w:textInput>
              <w:default w:val="&lt;GRUPĖ&gt;"/>
              <w:maxLength w:val="8"/>
              <w:format w:val="Didžiosios raidės"/>
            </w:textInput>
          </w:ffData>
        </w:fldChar>
      </w:r>
      <w:r w:rsidR="00AE7C8B">
        <w:instrText xml:space="preserve"> FORMTEXT </w:instrText>
      </w:r>
      <w:r w:rsidR="00AE7C8B">
        <w:fldChar w:fldCharType="separate"/>
      </w:r>
      <w:r w:rsidR="00E14775">
        <w:t>IF-8/1</w:t>
      </w:r>
      <w:r w:rsidR="00AE7C8B">
        <w:fldChar w:fldCharType="end"/>
      </w:r>
      <w:bookmarkEnd w:id="2"/>
      <w:r w:rsidR="00AE7C8B">
        <w:t xml:space="preserve"> </w:t>
      </w:r>
      <w:r>
        <w:t xml:space="preserve">gr. </w:t>
      </w:r>
      <w:r w:rsidR="00AE7C8B">
        <w:t>studentas</w:t>
      </w:r>
    </w:p>
    <w:p w14:paraId="3BA9AE93" w14:textId="730959DA" w:rsidR="00D560C9" w:rsidRPr="00844988" w:rsidRDefault="004771C9" w:rsidP="00EB5168">
      <w:pPr>
        <w:pStyle w:val="Autorius"/>
      </w:pPr>
      <w:r>
        <w:tab/>
      </w:r>
      <w:bookmarkStart w:id="3" w:name="Pavarde"/>
      <w:r w:rsidR="00AE7C8B">
        <w:fldChar w:fldCharType="begin">
          <w:ffData>
            <w:name w:val="Pavarde"/>
            <w:enabled/>
            <w:calcOnExit w:val="0"/>
            <w:textInput>
              <w:default w:val="&lt;Vardas Pavardė&gt;"/>
              <w:format w:val="Pirmos didžiosios"/>
            </w:textInput>
          </w:ffData>
        </w:fldChar>
      </w:r>
      <w:r w:rsidR="00AE7C8B">
        <w:instrText xml:space="preserve"> FORMTEXT </w:instrText>
      </w:r>
      <w:r w:rsidR="00AE7C8B">
        <w:fldChar w:fldCharType="separate"/>
      </w:r>
      <w:r w:rsidR="005B3ABC">
        <w:t>Tomas Odinas</w:t>
      </w:r>
      <w:r w:rsidR="00AE7C8B">
        <w:fldChar w:fldCharType="end"/>
      </w:r>
      <w:bookmarkEnd w:id="3"/>
    </w:p>
    <w:p w14:paraId="3BA9AE94" w14:textId="094DEAF5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7F27F5">
        <w:rPr>
          <w:noProof/>
        </w:rPr>
        <w:t>2019 m. lapkričio 26 d.</w:t>
      </w:r>
      <w:r w:rsidR="00844988" w:rsidRPr="00844988">
        <w:fldChar w:fldCharType="end"/>
      </w:r>
    </w:p>
    <w:p w14:paraId="3BA9AE95" w14:textId="77777777" w:rsidR="004771C9" w:rsidRDefault="00D560C9" w:rsidP="00EB5168">
      <w:pPr>
        <w:pStyle w:val="Autorius"/>
      </w:pPr>
      <w:r w:rsidRPr="0052026C">
        <w:t>Priėmė:</w:t>
      </w:r>
    </w:p>
    <w:p w14:paraId="3BA9AE96" w14:textId="4C13424C" w:rsidR="00D560C9" w:rsidRPr="0052026C" w:rsidRDefault="004771C9" w:rsidP="00EB5168">
      <w:pPr>
        <w:pStyle w:val="Autorius"/>
      </w:pPr>
      <w:r>
        <w:tab/>
      </w:r>
      <w:bookmarkStart w:id="4" w:name="Destytojas"/>
      <w:r w:rsidR="00AE7C8B">
        <w:fldChar w:fldCharType="begin">
          <w:ffData>
            <w:name w:val="Destytojas"/>
            <w:enabled/>
            <w:calcOnExit w:val="0"/>
            <w:textInput>
              <w:default w:val="Doc. Aštrys Kirvaitis"/>
              <w:format w:val="Pirmos didžiosios"/>
            </w:textInput>
          </w:ffData>
        </w:fldChar>
      </w:r>
      <w:r w:rsidR="00AE7C8B">
        <w:instrText xml:space="preserve"> FORMTEXT </w:instrText>
      </w:r>
      <w:r w:rsidR="00AE7C8B">
        <w:fldChar w:fldCharType="separate"/>
      </w:r>
      <w:r w:rsidR="008576E0">
        <w:t xml:space="preserve">Doc. </w:t>
      </w:r>
      <w:r w:rsidR="008576E0" w:rsidRPr="008576E0">
        <w:t>Eimutis K</w:t>
      </w:r>
      <w:r w:rsidR="008576E0">
        <w:t>arčiauskas</w:t>
      </w:r>
      <w:r w:rsidR="00AE7C8B">
        <w:fldChar w:fldCharType="end"/>
      </w:r>
      <w:bookmarkEnd w:id="4"/>
    </w:p>
    <w:p w14:paraId="3BA9AE97" w14:textId="77777777" w:rsidR="00CD58DB" w:rsidRPr="00844988" w:rsidRDefault="00CD58DB" w:rsidP="004771C9">
      <w:pPr>
        <w:pStyle w:val="Vireliouraai"/>
      </w:pPr>
    </w:p>
    <w:p w14:paraId="3BA9AE98" w14:textId="77777777" w:rsidR="00D560C9" w:rsidRPr="00844988" w:rsidRDefault="00D560C9" w:rsidP="004771C9">
      <w:pPr>
        <w:pStyle w:val="Vireliouraai"/>
      </w:pPr>
    </w:p>
    <w:p w14:paraId="3BA9AE99" w14:textId="77777777" w:rsidR="00D560C9" w:rsidRPr="00844988" w:rsidRDefault="00D560C9" w:rsidP="004771C9">
      <w:pPr>
        <w:pStyle w:val="Vireliouraai"/>
      </w:pPr>
    </w:p>
    <w:p w14:paraId="3BA9AE9A" w14:textId="77777777" w:rsidR="00CD58DB" w:rsidRDefault="00CD58DB" w:rsidP="004771C9">
      <w:pPr>
        <w:pStyle w:val="Vireliouraai"/>
      </w:pPr>
    </w:p>
    <w:p w14:paraId="3BA9AE9B" w14:textId="77777777" w:rsidR="00CD58DB" w:rsidRDefault="00CD58DB" w:rsidP="004771C9">
      <w:pPr>
        <w:pStyle w:val="Vireliouraai"/>
      </w:pPr>
    </w:p>
    <w:p w14:paraId="3BA9AE9C" w14:textId="77777777" w:rsidR="00CD58DB" w:rsidRDefault="00CD58DB" w:rsidP="004771C9">
      <w:pPr>
        <w:pStyle w:val="Vireliouraai"/>
      </w:pPr>
    </w:p>
    <w:p w14:paraId="3BA9AE9D" w14:textId="77777777" w:rsidR="0052026C" w:rsidRPr="00844988" w:rsidRDefault="0052026C" w:rsidP="004771C9">
      <w:pPr>
        <w:pStyle w:val="Vireliouraai"/>
      </w:pPr>
    </w:p>
    <w:p w14:paraId="3BA9AE9F" w14:textId="351D12FC" w:rsidR="0052026C" w:rsidRDefault="00D560C9" w:rsidP="005D557F">
      <w:pPr>
        <w:pStyle w:val="Vireliouraai"/>
        <w:sectPr w:rsidR="0052026C" w:rsidSect="00A6795E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titlePg/>
        </w:sectPr>
      </w:pPr>
      <w:r w:rsidRPr="00844988">
        <w:t xml:space="preserve">KAUNAS </w:t>
      </w:r>
      <w:r w:rsidR="00D02DD4">
        <w:fldChar w:fldCharType="begin"/>
      </w:r>
      <w:r w:rsidR="00D02DD4">
        <w:instrText xml:space="preserve"> TIME \@ "yyyy" </w:instrText>
      </w:r>
      <w:r w:rsidR="00D02DD4">
        <w:fldChar w:fldCharType="separate"/>
      </w:r>
      <w:r w:rsidR="007F27F5">
        <w:rPr>
          <w:noProof/>
        </w:rPr>
        <w:t>2019</w:t>
      </w:r>
      <w:r w:rsidR="00D02DD4">
        <w:fldChar w:fldCharType="end"/>
      </w:r>
    </w:p>
    <w:p w14:paraId="35487655" w14:textId="68E613A9" w:rsidR="00CD0AA4" w:rsidRPr="00CD0AA4" w:rsidRDefault="00AA47F7" w:rsidP="0012527D">
      <w:pPr>
        <w:pStyle w:val="Antrat1"/>
        <w:jc w:val="both"/>
      </w:pPr>
      <w:r>
        <w:rPr>
          <w:noProof/>
        </w:rPr>
        <w:lastRenderedPageBreak/>
        <w:t>Metodų greitaveika</w:t>
      </w:r>
    </w:p>
    <w:p w14:paraId="49A83CD1" w14:textId="629BD1F7" w:rsidR="00BA4AB8" w:rsidRDefault="007D1B81" w:rsidP="00F13FDF">
      <w:pPr>
        <w:pStyle w:val="Antrat2"/>
      </w:pPr>
      <w:r>
        <w:t xml:space="preserve">CircularBuffer ir </w:t>
      </w:r>
      <w:r w:rsidRPr="007D1B81">
        <w:t>ArrayBlockingQueue</w:t>
      </w:r>
      <w:r>
        <w:t xml:space="preserve"> greitaveikos palyginimas (pilnas ištrynimas ir</w:t>
      </w:r>
      <w:r w:rsidR="000D1922">
        <w:t xml:space="preserve"> pilnas</w:t>
      </w:r>
      <w:r>
        <w:t xml:space="preserve"> užpildymas)</w:t>
      </w:r>
    </w:p>
    <w:p w14:paraId="31863856" w14:textId="77777777" w:rsidR="007D1B81" w:rsidRPr="007D1B81" w:rsidRDefault="007D1B81" w:rsidP="007D1B81"/>
    <w:p w14:paraId="2ED83B97" w14:textId="1D4E8CAC" w:rsidR="00727AC0" w:rsidRDefault="000D1922" w:rsidP="007D1B81">
      <w:pPr>
        <w:jc w:val="center"/>
      </w:pPr>
      <w:r w:rsidRPr="000D1922">
        <w:rPr>
          <w:noProof/>
        </w:rPr>
        <w:drawing>
          <wp:inline distT="0" distB="0" distL="0" distR="0" wp14:anchorId="697758A8" wp14:editId="22910B63">
            <wp:extent cx="4782217" cy="4115374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76EF" w14:textId="6E3247CC" w:rsidR="00CD0AA4" w:rsidRDefault="00CD0AA4" w:rsidP="005B33C9">
      <w:pPr>
        <w:jc w:val="center"/>
      </w:pPr>
    </w:p>
    <w:p w14:paraId="382FD226" w14:textId="483DDFEC" w:rsidR="00CD0AA4" w:rsidRDefault="00C218D2" w:rsidP="00CD0AA4">
      <w:pPr>
        <w:pStyle w:val="Antrat1"/>
      </w:pPr>
      <w:r>
        <w:t>Programinis kodas</w:t>
      </w:r>
    </w:p>
    <w:p w14:paraId="0339F421" w14:textId="7CD204F1" w:rsidR="00DB2491" w:rsidRDefault="007D1B81" w:rsidP="007D1B81">
      <w:pPr>
        <w:pStyle w:val="Antrat2"/>
      </w:pPr>
      <w:r>
        <w:t>CircularBuffer sąsaja</w:t>
      </w:r>
    </w:p>
    <w:p w14:paraId="20149B6C" w14:textId="77777777" w:rsidR="007D1B81" w:rsidRPr="007D1B81" w:rsidRDefault="007D1B81" w:rsidP="007D1B81"/>
    <w:p w14:paraId="13228AF1" w14:textId="074CD48D" w:rsidR="005B33C9" w:rsidRDefault="007D1B81" w:rsidP="005B33C9">
      <w:pPr>
        <w:pStyle w:val="HTMLiankstoformatuotas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odinas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* FIFO data structure</w:t>
      </w:r>
      <w:r>
        <w:rPr>
          <w:rFonts w:ascii="Consolas" w:hAnsi="Consolas"/>
          <w:i/>
          <w:iCs/>
          <w:color w:val="629755"/>
        </w:rPr>
        <w:br/>
        <w:t xml:space="preserve">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color w:val="8A653B"/>
        </w:rPr>
        <w:t>&lt;</w:t>
      </w:r>
      <w:r>
        <w:rPr>
          <w:rFonts w:ascii="Consolas" w:hAnsi="Consolas"/>
          <w:i/>
          <w:iCs/>
          <w:color w:val="8A653B"/>
        </w:rPr>
        <w:t>T</w:t>
      </w:r>
      <w:r>
        <w:rPr>
          <w:rFonts w:ascii="Consolas" w:hAnsi="Consolas"/>
          <w:color w:val="8A653B"/>
        </w:rPr>
        <w:t xml:space="preserve">&gt; </w:t>
      </w:r>
      <w:r>
        <w:rPr>
          <w:rFonts w:ascii="Consolas" w:hAnsi="Consolas"/>
          <w:i/>
          <w:iCs/>
          <w:color w:val="629755"/>
        </w:rPr>
        <w:t>Type param</w:t>
      </w:r>
      <w:r>
        <w:rPr>
          <w:rFonts w:ascii="Consolas" w:hAnsi="Consolas"/>
          <w:i/>
          <w:iCs/>
          <w:color w:val="629755"/>
        </w:rPr>
        <w:br/>
        <w:t xml:space="preserve"> */</w:t>
      </w:r>
      <w:r>
        <w:rPr>
          <w:rFonts w:ascii="Consolas" w:hAnsi="Consolas"/>
          <w:i/>
          <w:iCs/>
          <w:color w:val="629755"/>
        </w:rPr>
        <w:br/>
      </w:r>
      <w:r>
        <w:rPr>
          <w:rFonts w:ascii="Consolas" w:hAnsi="Consolas"/>
          <w:color w:val="CC7832"/>
        </w:rPr>
        <w:t xml:space="preserve">public interface </w:t>
      </w:r>
      <w:r>
        <w:rPr>
          <w:rFonts w:ascii="Consolas" w:hAnsi="Consolas"/>
          <w:color w:val="A9B7C6"/>
        </w:rPr>
        <w:t>CircularBuffer&lt;</w:t>
      </w:r>
      <w:r>
        <w:rPr>
          <w:rFonts w:ascii="Consolas" w:hAnsi="Consolas"/>
          <w:color w:val="507874"/>
        </w:rPr>
        <w:t>T</w:t>
      </w:r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>true if buffer is full.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boolean </w:t>
      </w:r>
      <w:r>
        <w:rPr>
          <w:rFonts w:ascii="Consolas" w:hAnsi="Consolas"/>
          <w:color w:val="FFC66D"/>
        </w:rPr>
        <w:t>isFull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>true if buffer is empty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boolean </w:t>
      </w:r>
      <w:r>
        <w:rPr>
          <w:rFonts w:ascii="Consolas" w:hAnsi="Consolas"/>
          <w:color w:val="FFC66D"/>
        </w:rPr>
        <w:t>isEmpty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adds element to the end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@param </w:t>
      </w:r>
      <w:r>
        <w:rPr>
          <w:rFonts w:ascii="Consolas" w:hAnsi="Consolas"/>
          <w:i/>
          <w:iCs/>
          <w:color w:val="8A653B"/>
        </w:rPr>
        <w:t xml:space="preserve">element </w:t>
      </w:r>
      <w:r>
        <w:rPr>
          <w:rFonts w:ascii="Consolas" w:hAnsi="Consolas"/>
          <w:i/>
          <w:iCs/>
          <w:color w:val="629755"/>
        </w:rPr>
        <w:t>element to add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add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507874"/>
        </w:rPr>
        <w:t xml:space="preserve">T </w:t>
      </w:r>
      <w:r>
        <w:rPr>
          <w:rFonts w:ascii="Consolas" w:hAnsi="Consolas"/>
          <w:color w:val="A9B7C6"/>
        </w:rPr>
        <w:t>element)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Removes element at head position (FIFO)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>removed element or null if buffer is empty.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507874"/>
        </w:rPr>
        <w:t xml:space="preserve">T </w:t>
      </w:r>
      <w:r>
        <w:rPr>
          <w:rFonts w:ascii="Consolas" w:hAnsi="Consolas"/>
          <w:color w:val="FFC66D"/>
        </w:rPr>
        <w:t>remove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Doesn't remove element, just returns it</w:t>
      </w:r>
      <w:r>
        <w:rPr>
          <w:rFonts w:ascii="Consolas" w:hAnsi="Consolas"/>
          <w:i/>
          <w:iCs/>
          <w:color w:val="629755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629755"/>
        </w:rPr>
        <w:t xml:space="preserve">@return </w:t>
      </w:r>
      <w:r>
        <w:rPr>
          <w:rFonts w:ascii="Consolas" w:hAnsi="Consolas"/>
          <w:i/>
          <w:iCs/>
          <w:color w:val="629755"/>
        </w:rPr>
        <w:t>element at head position or null if buffer is empty.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507874"/>
        </w:rPr>
        <w:t xml:space="preserve">T </w:t>
      </w:r>
      <w:r>
        <w:rPr>
          <w:rFonts w:ascii="Consolas" w:hAnsi="Consolas"/>
          <w:color w:val="FFC66D"/>
        </w:rPr>
        <w:t>peek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Clears buffer to empty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clear</w:t>
      </w:r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14:paraId="6BAC4123" w14:textId="2982CCF0" w:rsidR="00863CC1" w:rsidRDefault="00863CC1" w:rsidP="00B4283D">
      <w:pPr>
        <w:rPr>
          <w:b/>
          <w:bCs/>
        </w:rPr>
      </w:pPr>
    </w:p>
    <w:p w14:paraId="12EAE796" w14:textId="5CAACFD9" w:rsidR="00CE4AF1" w:rsidRDefault="00CE4AF1" w:rsidP="00CE4AF1">
      <w:pPr>
        <w:pStyle w:val="Antrat2"/>
      </w:pPr>
      <w:r>
        <w:t>Sąsają realizuojanti klasė</w:t>
      </w:r>
    </w:p>
    <w:p w14:paraId="1FF49BB7" w14:textId="77777777" w:rsidR="00CE4AF1" w:rsidRPr="00CE4AF1" w:rsidRDefault="00CE4AF1" w:rsidP="00CE4AF1"/>
    <w:p w14:paraId="05944F39" w14:textId="77777777" w:rsidR="00CE4AF1" w:rsidRDefault="00CE4AF1" w:rsidP="00CE4AF1">
      <w:pPr>
        <w:pStyle w:val="HTMLiankstoformatuotas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odinas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java.util.Arrays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java.util.Iterator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java.util.NoSuchElementException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r>
        <w:rPr>
          <w:rFonts w:ascii="Consolas" w:hAnsi="Consolas"/>
          <w:color w:val="A9B7C6"/>
        </w:rPr>
        <w:t>CBuffer&lt;</w:t>
      </w:r>
      <w:r>
        <w:rPr>
          <w:rFonts w:ascii="Consolas" w:hAnsi="Consolas"/>
          <w:color w:val="507874"/>
        </w:rPr>
        <w:t>T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CircularBuffer&lt;</w:t>
      </w:r>
      <w:r>
        <w:rPr>
          <w:rFonts w:ascii="Consolas" w:hAnsi="Consolas"/>
          <w:color w:val="507874"/>
        </w:rPr>
        <w:t>T</w:t>
      </w:r>
      <w:r>
        <w:rPr>
          <w:rFonts w:ascii="Consolas" w:hAnsi="Consolas"/>
          <w:color w:val="A9B7C6"/>
        </w:rPr>
        <w:t>&gt;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Iterable&lt;</w:t>
      </w:r>
      <w:r>
        <w:rPr>
          <w:rFonts w:ascii="Consolas" w:hAnsi="Consolas"/>
          <w:color w:val="507874"/>
        </w:rPr>
        <w:t>T</w:t>
      </w:r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Object[] </w:t>
      </w:r>
      <w:r>
        <w:rPr>
          <w:rFonts w:ascii="Consolas" w:hAnsi="Consolas"/>
          <w:color w:val="9876AA"/>
        </w:rPr>
        <w:t>elements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int </w:t>
      </w:r>
      <w:r>
        <w:rPr>
          <w:rFonts w:ascii="Consolas" w:hAnsi="Consolas"/>
          <w:color w:val="9876AA"/>
        </w:rPr>
        <w:t xml:space="preserve">head </w:t>
      </w:r>
      <w:r>
        <w:rPr>
          <w:rFonts w:ascii="Consolas" w:hAnsi="Consolas"/>
          <w:color w:val="A9B7C6"/>
        </w:rPr>
        <w:t>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int </w:t>
      </w:r>
      <w:r>
        <w:rPr>
          <w:rFonts w:ascii="Consolas" w:hAnsi="Consolas"/>
          <w:color w:val="9876AA"/>
        </w:rPr>
        <w:t xml:space="preserve">tail </w:t>
      </w:r>
      <w:r>
        <w:rPr>
          <w:rFonts w:ascii="Consolas" w:hAnsi="Consolas"/>
          <w:color w:val="A9B7C6"/>
        </w:rPr>
        <w:t>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int </w:t>
      </w:r>
      <w:r>
        <w:rPr>
          <w:rFonts w:ascii="Consolas" w:hAnsi="Consolas"/>
          <w:color w:val="9876AA"/>
        </w:rPr>
        <w:t xml:space="preserve">size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public </w:t>
      </w:r>
      <w:r>
        <w:rPr>
          <w:rFonts w:ascii="Consolas" w:hAnsi="Consolas"/>
          <w:color w:val="FFC66D"/>
        </w:rPr>
        <w:t>CBuffer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>maxSize)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elements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Object[maxSize]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FFC66D"/>
        </w:rPr>
        <w:t>CBuffer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507874"/>
        </w:rPr>
        <w:t>T</w:t>
      </w:r>
      <w:r>
        <w:rPr>
          <w:rFonts w:ascii="Consolas" w:hAnsi="Consolas"/>
          <w:color w:val="A9B7C6"/>
        </w:rPr>
        <w:t>[] elements)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 xml:space="preserve">elements </w:t>
      </w:r>
      <w:r>
        <w:rPr>
          <w:rFonts w:ascii="Consolas" w:hAnsi="Consolas"/>
          <w:color w:val="A9B7C6"/>
        </w:rPr>
        <w:t>= elements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head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 xml:space="preserve">tail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9876AA"/>
        </w:rPr>
        <w:t xml:space="preserve">size </w:t>
      </w:r>
      <w:r>
        <w:rPr>
          <w:rFonts w:ascii="Consolas" w:hAnsi="Consolas"/>
          <w:color w:val="A9B7C6"/>
        </w:rPr>
        <w:t>= elements.</w:t>
      </w:r>
      <w:r>
        <w:rPr>
          <w:rFonts w:ascii="Consolas" w:hAnsi="Consolas"/>
          <w:color w:val="9876AA"/>
        </w:rPr>
        <w:t>length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isFull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 xml:space="preserve">size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9876AA"/>
        </w:rPr>
        <w:t>elements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isEmpty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9876AA"/>
        </w:rPr>
        <w:t xml:space="preserve">size </w:t>
      </w:r>
      <w:r>
        <w:rPr>
          <w:rFonts w:ascii="Consolas" w:hAnsi="Consolas"/>
          <w:color w:val="A9B7C6"/>
        </w:rPr>
        <w:t xml:space="preserve">==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add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507874"/>
        </w:rPr>
        <w:t xml:space="preserve">T </w:t>
      </w:r>
      <w:r>
        <w:rPr>
          <w:rFonts w:ascii="Consolas" w:hAnsi="Consolas"/>
          <w:color w:val="A9B7C6"/>
        </w:rPr>
        <w:t xml:space="preserve">element)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IndexOutOfBoundsException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(isFull())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throw new </w:t>
      </w:r>
      <w:r>
        <w:rPr>
          <w:rFonts w:ascii="Consolas" w:hAnsi="Consolas"/>
          <w:color w:val="A9B7C6"/>
        </w:rPr>
        <w:t>IndexOutOfBoundsException(</w:t>
      </w:r>
      <w:r>
        <w:rPr>
          <w:rFonts w:ascii="Consolas" w:hAnsi="Consolas"/>
          <w:color w:val="6A8759"/>
        </w:rPr>
        <w:t>"Buffer is full"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else if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 xml:space="preserve">tail </w:t>
      </w:r>
      <w:r>
        <w:rPr>
          <w:rFonts w:ascii="Consolas" w:hAnsi="Consolas"/>
          <w:color w:val="A9B7C6"/>
        </w:rPr>
        <w:t>==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 xml:space="preserve">tail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 xml:space="preserve">head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elements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] = element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 xml:space="preserve">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 xml:space="preserve">tail </w:t>
      </w:r>
      <w:r>
        <w:rPr>
          <w:rFonts w:ascii="Consolas" w:hAnsi="Consolas"/>
          <w:color w:val="A9B7C6"/>
        </w:rPr>
        <w:t>= (</w:t>
      </w:r>
      <w:r>
        <w:rPr>
          <w:rFonts w:ascii="Consolas" w:hAnsi="Consolas"/>
          <w:color w:val="9876AA"/>
        </w:rPr>
        <w:t xml:space="preserve">tail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% </w:t>
      </w:r>
      <w:r>
        <w:rPr>
          <w:rFonts w:ascii="Consolas" w:hAnsi="Consolas"/>
          <w:color w:val="9876AA"/>
        </w:rPr>
        <w:t>elements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elements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9876AA"/>
        </w:rPr>
        <w:t>tail</w:t>
      </w:r>
      <w:r>
        <w:rPr>
          <w:rFonts w:ascii="Consolas" w:hAnsi="Consolas"/>
          <w:color w:val="A9B7C6"/>
        </w:rPr>
        <w:t>] = element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    </w:t>
      </w:r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++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507874"/>
        </w:rPr>
        <w:t xml:space="preserve">T </w:t>
      </w:r>
      <w:r>
        <w:rPr>
          <w:rFonts w:ascii="Consolas" w:hAnsi="Consolas"/>
          <w:color w:val="FFC66D"/>
        </w:rPr>
        <w:t>remove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NoSuchElementException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(isEmpty())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throw new </w:t>
      </w:r>
      <w:r>
        <w:rPr>
          <w:rFonts w:ascii="Consolas" w:hAnsi="Consolas"/>
          <w:color w:val="A9B7C6"/>
        </w:rPr>
        <w:t>NoSuchElementException(</w:t>
      </w:r>
      <w:r>
        <w:rPr>
          <w:rFonts w:ascii="Consolas" w:hAnsi="Consolas"/>
          <w:color w:val="6A8759"/>
        </w:rPr>
        <w:t>"Buffer is empty"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A9B7C6"/>
        </w:rPr>
        <w:t xml:space="preserve">element = </w:t>
      </w:r>
      <w:r>
        <w:rPr>
          <w:rFonts w:ascii="Consolas" w:hAnsi="Consolas"/>
          <w:color w:val="9876AA"/>
        </w:rPr>
        <w:t>elements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9876AA"/>
        </w:rPr>
        <w:t>head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 xml:space="preserve">head </w:t>
      </w:r>
      <w:r>
        <w:rPr>
          <w:rFonts w:ascii="Consolas" w:hAnsi="Consolas"/>
          <w:color w:val="A9B7C6"/>
        </w:rPr>
        <w:t>= (</w:t>
      </w:r>
      <w:r>
        <w:rPr>
          <w:rFonts w:ascii="Consolas" w:hAnsi="Consolas"/>
          <w:color w:val="9876AA"/>
        </w:rPr>
        <w:t xml:space="preserve">head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% </w:t>
      </w:r>
      <w:r>
        <w:rPr>
          <w:rFonts w:ascii="Consolas" w:hAnsi="Consolas"/>
          <w:color w:val="9876AA"/>
        </w:rPr>
        <w:t>elements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9876AA"/>
        </w:rPr>
        <w:t>size</w:t>
      </w:r>
      <w:r>
        <w:rPr>
          <w:rFonts w:ascii="Consolas" w:hAnsi="Consolas"/>
          <w:color w:val="A9B7C6"/>
        </w:rPr>
        <w:t>--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507874"/>
        </w:rPr>
        <w:t>T</w:t>
      </w:r>
      <w:r>
        <w:rPr>
          <w:rFonts w:ascii="Consolas" w:hAnsi="Consolas"/>
          <w:color w:val="A9B7C6"/>
        </w:rPr>
        <w:t>) element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507874"/>
        </w:rPr>
        <w:t xml:space="preserve">T </w:t>
      </w:r>
      <w:r>
        <w:rPr>
          <w:rFonts w:ascii="Consolas" w:hAnsi="Consolas"/>
          <w:color w:val="FFC66D"/>
        </w:rPr>
        <w:t>peek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(!isEmpty())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507874"/>
        </w:rPr>
        <w:t>T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9876AA"/>
        </w:rPr>
        <w:t>elements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9876AA"/>
        </w:rPr>
        <w:t>head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return null;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r>
        <w:rPr>
          <w:rFonts w:ascii="Consolas" w:hAnsi="Consolas"/>
          <w:color w:val="FFC66D"/>
        </w:rPr>
        <w:t>clear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9876AA"/>
        </w:rPr>
        <w:t xml:space="preserve">tail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 xml:space="preserve">head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9876AA"/>
        </w:rPr>
        <w:t xml:space="preserve">size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color w:val="FFC66D"/>
        </w:rPr>
        <w:t>toString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</w:t>
      </w:r>
      <w:r>
        <w:rPr>
          <w:rFonts w:ascii="Consolas" w:hAnsi="Consolas"/>
          <w:color w:val="A9B7C6"/>
        </w:rPr>
        <w:t>Arrays.</w:t>
      </w:r>
      <w:r>
        <w:rPr>
          <w:rFonts w:ascii="Consolas" w:hAnsi="Consolas"/>
          <w:i/>
          <w:iCs/>
          <w:color w:val="A9B7C6"/>
        </w:rPr>
        <w:t>toString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elements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A9B7C6"/>
        </w:rPr>
        <w:t>Iterator&lt;</w:t>
      </w:r>
      <w:r>
        <w:rPr>
          <w:rFonts w:ascii="Consolas" w:hAnsi="Consolas"/>
          <w:color w:val="507874"/>
        </w:rPr>
        <w:t>T</w:t>
      </w:r>
      <w:r>
        <w:rPr>
          <w:rFonts w:ascii="Consolas" w:hAnsi="Consolas"/>
          <w:color w:val="A9B7C6"/>
        </w:rPr>
        <w:t xml:space="preserve">&gt; </w:t>
      </w:r>
      <w:r>
        <w:rPr>
          <w:rFonts w:ascii="Consolas" w:hAnsi="Consolas"/>
          <w:color w:val="FFC66D"/>
        </w:rPr>
        <w:t>iterator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return new </w:t>
      </w:r>
      <w:r>
        <w:rPr>
          <w:rFonts w:ascii="Consolas" w:hAnsi="Consolas"/>
          <w:color w:val="A9B7C6"/>
        </w:rPr>
        <w:t>InfiniteIterator()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/**</w:t>
      </w:r>
      <w:r>
        <w:rPr>
          <w:rFonts w:ascii="Consolas" w:hAnsi="Consolas"/>
          <w:i/>
          <w:iCs/>
          <w:color w:val="629755"/>
        </w:rPr>
        <w:br/>
        <w:t xml:space="preserve">     * Infinite looping iterator (used for calculating timetables or shifts in fabrics, etc.)</w:t>
      </w:r>
      <w:r>
        <w:rPr>
          <w:rFonts w:ascii="Consolas" w:hAnsi="Consolas"/>
          <w:i/>
          <w:iCs/>
          <w:color w:val="629755"/>
        </w:rPr>
        <w:br/>
        <w:t xml:space="preserve">     */</w:t>
      </w:r>
      <w:r>
        <w:rPr>
          <w:rFonts w:ascii="Consolas" w:hAnsi="Consolas"/>
          <w:i/>
          <w:iCs/>
          <w:color w:val="629755"/>
        </w:rPr>
        <w:br/>
        <w:t xml:space="preserve">    </w:t>
      </w:r>
      <w:r>
        <w:rPr>
          <w:rFonts w:ascii="Consolas" w:hAnsi="Consolas"/>
          <w:color w:val="CC7832"/>
        </w:rPr>
        <w:t xml:space="preserve">private class </w:t>
      </w:r>
      <w:r>
        <w:rPr>
          <w:rFonts w:ascii="Consolas" w:hAnsi="Consolas"/>
          <w:color w:val="A9B7C6"/>
        </w:rPr>
        <w:t xml:space="preserve">InfiniteIterator </w:t>
      </w:r>
      <w:r>
        <w:rPr>
          <w:rFonts w:ascii="Consolas" w:hAnsi="Consolas"/>
          <w:color w:val="CC7832"/>
        </w:rPr>
        <w:t xml:space="preserve">implements </w:t>
      </w:r>
      <w:r>
        <w:rPr>
          <w:rFonts w:ascii="Consolas" w:hAnsi="Consolas"/>
          <w:color w:val="A9B7C6"/>
        </w:rPr>
        <w:t>Iterator&lt;</w:t>
      </w:r>
      <w:r>
        <w:rPr>
          <w:rFonts w:ascii="Consolas" w:hAnsi="Consolas"/>
          <w:color w:val="507874"/>
        </w:rPr>
        <w:t>T</w:t>
      </w:r>
      <w:r>
        <w:rPr>
          <w:rFonts w:ascii="Consolas" w:hAnsi="Consolas"/>
          <w:color w:val="A9B7C6"/>
        </w:rPr>
        <w:t>&gt;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private int </w:t>
      </w:r>
      <w:r>
        <w:rPr>
          <w:rFonts w:ascii="Consolas" w:hAnsi="Consolas"/>
          <w:color w:val="9876AA"/>
        </w:rPr>
        <w:t xml:space="preserve">i </w:t>
      </w:r>
      <w:r>
        <w:rPr>
          <w:rFonts w:ascii="Consolas" w:hAnsi="Consolas"/>
          <w:color w:val="A9B7C6"/>
        </w:rPr>
        <w:t>= 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boolean </w:t>
      </w:r>
      <w:r>
        <w:rPr>
          <w:rFonts w:ascii="Consolas" w:hAnsi="Consolas"/>
          <w:color w:val="FFC66D"/>
        </w:rPr>
        <w:t>hasNext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return true;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</w:t>
      </w:r>
      <w:r>
        <w:rPr>
          <w:rFonts w:ascii="Consolas" w:hAnsi="Consolas"/>
          <w:color w:val="CC7832"/>
        </w:rPr>
        <w:t xml:space="preserve">public </w:t>
      </w:r>
      <w:r>
        <w:rPr>
          <w:rFonts w:ascii="Consolas" w:hAnsi="Consolas"/>
          <w:color w:val="507874"/>
        </w:rPr>
        <w:t xml:space="preserve">T </w:t>
      </w:r>
      <w:r>
        <w:rPr>
          <w:rFonts w:ascii="Consolas" w:hAnsi="Consolas"/>
          <w:color w:val="FFC66D"/>
        </w:rPr>
        <w:t>next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9876AA"/>
        </w:rPr>
        <w:t xml:space="preserve">i </w:t>
      </w:r>
      <w:r>
        <w:rPr>
          <w:rFonts w:ascii="Consolas" w:hAnsi="Consolas"/>
          <w:color w:val="A9B7C6"/>
        </w:rPr>
        <w:t>= (</w:t>
      </w:r>
      <w:r>
        <w:rPr>
          <w:rFonts w:ascii="Consolas" w:hAnsi="Consolas"/>
          <w:color w:val="9876AA"/>
        </w:rPr>
        <w:t xml:space="preserve">i </w:t>
      </w:r>
      <w:r>
        <w:rPr>
          <w:rFonts w:ascii="Consolas" w:hAnsi="Consolas"/>
          <w:color w:val="A9B7C6"/>
        </w:rPr>
        <w:t xml:space="preserve">+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 xml:space="preserve">) % </w:t>
      </w:r>
      <w:r>
        <w:rPr>
          <w:rFonts w:ascii="Consolas" w:hAnsi="Consolas"/>
          <w:color w:val="9876AA"/>
        </w:rPr>
        <w:t>elements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length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507874"/>
        </w:rPr>
        <w:t>T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9876AA"/>
        </w:rPr>
        <w:t>elements</w:t>
      </w:r>
      <w:r>
        <w:rPr>
          <w:rFonts w:ascii="Consolas" w:hAnsi="Consolas"/>
          <w:color w:val="A9B7C6"/>
        </w:rPr>
        <w:t>[</w:t>
      </w:r>
      <w:r>
        <w:rPr>
          <w:rFonts w:ascii="Consolas" w:hAnsi="Consolas"/>
          <w:color w:val="9876AA"/>
        </w:rPr>
        <w:t>i</w:t>
      </w:r>
      <w:r>
        <w:rPr>
          <w:rFonts w:ascii="Consolas" w:hAnsi="Consolas"/>
          <w:color w:val="A9B7C6"/>
        </w:rPr>
        <w:t>]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5FDF9D12" w14:textId="7B25AA28" w:rsidR="00CE4AF1" w:rsidRDefault="00CE4AF1" w:rsidP="00CE4AF1"/>
    <w:p w14:paraId="6EFDC214" w14:textId="180B7BB8" w:rsidR="00CE4AF1" w:rsidRDefault="00CE4AF1" w:rsidP="00CE4AF1"/>
    <w:p w14:paraId="0B95FE77" w14:textId="77777777" w:rsidR="00CE4AF1" w:rsidRPr="00CE4AF1" w:rsidRDefault="00CE4AF1" w:rsidP="00CE4AF1"/>
    <w:p w14:paraId="38A90B03" w14:textId="78ECA24C" w:rsidR="00CE4AF1" w:rsidRDefault="00CE4AF1" w:rsidP="001B0569">
      <w:pPr>
        <w:pStyle w:val="Antrat2"/>
      </w:pPr>
      <w:r>
        <w:lastRenderedPageBreak/>
        <w:t>Panaudojimo pavyzdys</w:t>
      </w:r>
    </w:p>
    <w:p w14:paraId="291B2D08" w14:textId="77777777" w:rsidR="00CE4AF1" w:rsidRPr="00CE4AF1" w:rsidRDefault="00CE4AF1" w:rsidP="00CE4AF1"/>
    <w:p w14:paraId="546C2AEB" w14:textId="56D35887" w:rsidR="00CE4AF1" w:rsidRPr="00CE4AF1" w:rsidRDefault="00CE4AF1" w:rsidP="00CE4AF1">
      <w:r>
        <w:t>Slenkančio darbo grafiko, pamainų, budėjimų tvarkaraščių sudarymas.</w:t>
      </w:r>
    </w:p>
    <w:p w14:paraId="0376AF09" w14:textId="77777777" w:rsidR="00CE4AF1" w:rsidRPr="00CE4AF1" w:rsidRDefault="00CE4AF1" w:rsidP="00CE4AF1"/>
    <w:p w14:paraId="14D56EE0" w14:textId="24C44DC4" w:rsidR="00CE4AF1" w:rsidRPr="00CE4AF1" w:rsidRDefault="00CE4AF1" w:rsidP="00CE4AF1">
      <w:r w:rsidRPr="00CE4AF1">
        <w:rPr>
          <w:noProof/>
        </w:rPr>
        <w:drawing>
          <wp:inline distT="0" distB="0" distL="0" distR="0" wp14:anchorId="19E81AD1" wp14:editId="785989C1">
            <wp:extent cx="1924319" cy="4763165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D102" w14:textId="293223B0" w:rsidR="00CE4AF1" w:rsidRDefault="00CE4AF1" w:rsidP="00B4283D">
      <w:pPr>
        <w:rPr>
          <w:b/>
          <w:bCs/>
        </w:rPr>
      </w:pPr>
    </w:p>
    <w:p w14:paraId="408E3C93" w14:textId="69B92ADC" w:rsidR="001B0569" w:rsidRDefault="001B0569" w:rsidP="001B0569">
      <w:pPr>
        <w:pStyle w:val="Antrat1"/>
      </w:pPr>
      <w:r>
        <w:t>Papildomai</w:t>
      </w:r>
    </w:p>
    <w:p w14:paraId="038FD941" w14:textId="7BCE4549" w:rsidR="001B0569" w:rsidRDefault="001B0569" w:rsidP="001B0569">
      <w:pPr>
        <w:pStyle w:val="Antrat2"/>
      </w:pPr>
      <w:r>
        <w:t>Testavimas su JUnit</w:t>
      </w:r>
    </w:p>
    <w:p w14:paraId="3344FB34" w14:textId="77777777" w:rsidR="001B0569" w:rsidRPr="001B0569" w:rsidRDefault="001B0569" w:rsidP="001B0569"/>
    <w:p w14:paraId="52027B42" w14:textId="77777777" w:rsidR="001B0569" w:rsidRDefault="001B0569" w:rsidP="001B0569">
      <w:pPr>
        <w:pStyle w:val="HTMLiankstoformatuotas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r>
        <w:rPr>
          <w:rFonts w:ascii="Consolas" w:hAnsi="Consolas"/>
          <w:color w:val="A9B7C6"/>
        </w:rPr>
        <w:t>tests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odinas.CBuffer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org.junit.jupiter.api.</w:t>
      </w:r>
      <w:r>
        <w:rPr>
          <w:rFonts w:ascii="Consolas" w:hAnsi="Consolas"/>
          <w:color w:val="BBB529"/>
        </w:rPr>
        <w:t>Test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java.lang.reflect.Field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static </w:t>
      </w:r>
      <w:r>
        <w:rPr>
          <w:rFonts w:ascii="Consolas" w:hAnsi="Consolas"/>
          <w:color w:val="A9B7C6"/>
        </w:rPr>
        <w:t>org.junit.jupiter.api.Assertions.*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class </w:t>
      </w:r>
      <w:r>
        <w:rPr>
          <w:rFonts w:ascii="Consolas" w:hAnsi="Consolas"/>
          <w:color w:val="A9B7C6"/>
        </w:rPr>
        <w:t>CBufferTest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@org.junit.jupiter.api.Test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isFull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A9B7C6"/>
        </w:rPr>
        <w:t xml:space="preserve">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CBuffer&lt;Integer&gt;(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A9B7C6"/>
        </w:rPr>
        <w:t>assertFalse</w:t>
      </w:r>
      <w:r>
        <w:rPr>
          <w:rFonts w:ascii="Consolas" w:hAnsi="Consolas"/>
          <w:color w:val="A9B7C6"/>
        </w:rPr>
        <w:t>(a.isFull())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a.add(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A9B7C6"/>
        </w:rPr>
        <w:t>assertFalse</w:t>
      </w:r>
      <w:r>
        <w:rPr>
          <w:rFonts w:ascii="Consolas" w:hAnsi="Consolas"/>
          <w:color w:val="A9B7C6"/>
        </w:rPr>
        <w:t>(a.isFull())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a.add(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(a.isFull())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2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    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CBuffer&lt;Integer&gt;(i)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j 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j &lt; i -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j++) {</w:t>
      </w:r>
      <w:r>
        <w:rPr>
          <w:rFonts w:ascii="Consolas" w:hAnsi="Consolas"/>
          <w:color w:val="A9B7C6"/>
        </w:rPr>
        <w:br/>
        <w:t xml:space="preserve">                a.add(j)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i/>
          <w:iCs/>
          <w:color w:val="A9B7C6"/>
        </w:rPr>
        <w:t>assertFalse</w:t>
      </w:r>
      <w:r>
        <w:rPr>
          <w:rFonts w:ascii="Consolas" w:hAnsi="Consolas"/>
          <w:color w:val="A9B7C6"/>
        </w:rPr>
        <w:t>(a.isFull())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a.add(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(a.isFull())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@org.junit.jupiter.api.Test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isEmpty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A9B7C6"/>
        </w:rPr>
        <w:t xml:space="preserve">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CBuffer&lt;Integer&gt;(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(a.isEmpty())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a.add(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A9B7C6"/>
        </w:rPr>
        <w:t>assertFalse</w:t>
      </w:r>
      <w:r>
        <w:rPr>
          <w:rFonts w:ascii="Consolas" w:hAnsi="Consolas"/>
          <w:color w:val="A9B7C6"/>
        </w:rPr>
        <w:t>(a.isEmpty())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a.remove()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(a.isEmpty())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@org.junit.jupiter.api.Test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add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NoSuchFieldException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IllegalAccessException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i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 xml:space="preserve">i &lt; </w:t>
      </w:r>
      <w:r>
        <w:rPr>
          <w:rFonts w:ascii="Consolas" w:hAnsi="Consolas"/>
          <w:color w:val="6897BB"/>
        </w:rPr>
        <w:t>100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i++)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A9B7C6"/>
        </w:rPr>
        <w:t xml:space="preserve">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CBuffer&lt;Integer&gt;(i)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Field f = a.getClass().getDeclaredField(</w:t>
      </w:r>
      <w:r>
        <w:rPr>
          <w:rFonts w:ascii="Consolas" w:hAnsi="Consolas"/>
          <w:color w:val="6A8759"/>
        </w:rPr>
        <w:t>"elements"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Field f2 = a.getClass().getDeclaredField(</w:t>
      </w:r>
      <w:r>
        <w:rPr>
          <w:rFonts w:ascii="Consolas" w:hAnsi="Consolas"/>
          <w:color w:val="6A8759"/>
        </w:rPr>
        <w:t>"tail"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f.setAccessible(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f2.setAccessible(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r>
        <w:rPr>
          <w:rFonts w:ascii="Consolas" w:hAnsi="Consolas"/>
          <w:color w:val="A9B7C6"/>
        </w:rPr>
        <w:t xml:space="preserve">j =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j &lt; i</w:t>
      </w:r>
      <w:r>
        <w:rPr>
          <w:rFonts w:ascii="Consolas" w:hAnsi="Consolas"/>
          <w:color w:val="CC7832"/>
        </w:rPr>
        <w:t xml:space="preserve">; </w:t>
      </w:r>
      <w:r>
        <w:rPr>
          <w:rFonts w:ascii="Consolas" w:hAnsi="Consolas"/>
          <w:color w:val="A9B7C6"/>
        </w:rPr>
        <w:t>j++) {</w:t>
      </w:r>
      <w:r>
        <w:rPr>
          <w:rFonts w:ascii="Consolas" w:hAnsi="Consolas"/>
          <w:color w:val="A9B7C6"/>
        </w:rPr>
        <w:br/>
        <w:t xml:space="preserve">                Integer element = j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a.add(element)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var </w:t>
      </w:r>
      <w:r>
        <w:rPr>
          <w:rFonts w:ascii="Consolas" w:hAnsi="Consolas"/>
          <w:color w:val="A9B7C6"/>
        </w:rPr>
        <w:t>elements = (Object[]) f.get(a)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var </w:t>
      </w:r>
      <w:r>
        <w:rPr>
          <w:rFonts w:ascii="Consolas" w:hAnsi="Consolas"/>
          <w:color w:val="A9B7C6"/>
        </w:rPr>
        <w:t>tail = (</w:t>
      </w:r>
      <w:r>
        <w:rPr>
          <w:rFonts w:ascii="Consolas" w:hAnsi="Consolas"/>
          <w:color w:val="CC7832"/>
        </w:rPr>
        <w:t>int</w:t>
      </w:r>
      <w:r>
        <w:rPr>
          <w:rFonts w:ascii="Consolas" w:hAnsi="Consolas"/>
          <w:color w:val="A9B7C6"/>
        </w:rPr>
        <w:t>) f2.get(a)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(elements[tail].equals(element))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@Test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clear</w:t>
      </w:r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A9B7C6"/>
        </w:rPr>
        <w:t xml:space="preserve">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CBuffer&lt;String&gt;(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(a.isEmpty())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a.add(</w:t>
      </w:r>
      <w:r>
        <w:rPr>
          <w:rFonts w:ascii="Consolas" w:hAnsi="Consolas"/>
          <w:color w:val="6A8759"/>
        </w:rPr>
        <w:t>"asd"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A9B7C6"/>
        </w:rPr>
        <w:t>assertFalse</w:t>
      </w:r>
      <w:r>
        <w:rPr>
          <w:rFonts w:ascii="Consolas" w:hAnsi="Consolas"/>
          <w:color w:val="A9B7C6"/>
        </w:rPr>
        <w:t>(a.isEmpty())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a.clear()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A9B7C6"/>
        </w:rPr>
        <w:t>assertTrue</w:t>
      </w:r>
      <w:r>
        <w:rPr>
          <w:rFonts w:ascii="Consolas" w:hAnsi="Consolas"/>
          <w:color w:val="A9B7C6"/>
        </w:rPr>
        <w:t>(a.isEmpty())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@Test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void </w:t>
      </w:r>
      <w:r>
        <w:rPr>
          <w:rFonts w:ascii="Consolas" w:hAnsi="Consolas"/>
          <w:color w:val="FFC66D"/>
        </w:rPr>
        <w:t>peek</w:t>
      </w:r>
      <w:r>
        <w:rPr>
          <w:rFonts w:ascii="Consolas" w:hAnsi="Consolas"/>
          <w:color w:val="A9B7C6"/>
        </w:rPr>
        <w:t xml:space="preserve">() </w:t>
      </w:r>
      <w:r>
        <w:rPr>
          <w:rFonts w:ascii="Consolas" w:hAnsi="Consolas"/>
          <w:color w:val="CC7832"/>
        </w:rPr>
        <w:t xml:space="preserve">throws </w:t>
      </w:r>
      <w:r>
        <w:rPr>
          <w:rFonts w:ascii="Consolas" w:hAnsi="Consolas"/>
          <w:color w:val="A9B7C6"/>
        </w:rPr>
        <w:t>NoSuchFieldException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IllegalAccessException {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var </w:t>
      </w:r>
      <w:r>
        <w:rPr>
          <w:rFonts w:ascii="Consolas" w:hAnsi="Consolas"/>
          <w:color w:val="A9B7C6"/>
        </w:rPr>
        <w:t xml:space="preserve">a = 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CBuffer&lt;Integer&gt;(</w:t>
      </w:r>
      <w:r>
        <w:rPr>
          <w:rFonts w:ascii="Consolas" w:hAnsi="Consolas"/>
          <w:color w:val="6897BB"/>
        </w:rPr>
        <w:t>3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A9B7C6"/>
        </w:rPr>
        <w:t>assertNull</w:t>
      </w:r>
      <w:r>
        <w:rPr>
          <w:rFonts w:ascii="Consolas" w:hAnsi="Consolas"/>
          <w:color w:val="A9B7C6"/>
        </w:rPr>
        <w:t>(a.peek())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a.add(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a.add(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var </w:t>
      </w:r>
      <w:r>
        <w:rPr>
          <w:rFonts w:ascii="Consolas" w:hAnsi="Consolas"/>
          <w:color w:val="A9B7C6"/>
        </w:rPr>
        <w:t>field = a.getClass().getDeclaredField(</w:t>
      </w:r>
      <w:r>
        <w:rPr>
          <w:rFonts w:ascii="Consolas" w:hAnsi="Consolas"/>
          <w:color w:val="6A8759"/>
        </w:rPr>
        <w:t>"size"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field.setAccessible(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r>
        <w:rPr>
          <w:rFonts w:ascii="Consolas" w:hAnsi="Consolas"/>
          <w:color w:val="A9B7C6"/>
        </w:rPr>
        <w:t>size1 = (</w:t>
      </w:r>
      <w:r>
        <w:rPr>
          <w:rFonts w:ascii="Consolas" w:hAnsi="Consolas"/>
          <w:color w:val="CC7832"/>
        </w:rPr>
        <w:t>int</w:t>
      </w:r>
      <w:r>
        <w:rPr>
          <w:rFonts w:ascii="Consolas" w:hAnsi="Consolas"/>
          <w:color w:val="A9B7C6"/>
        </w:rPr>
        <w:t>) field.get(a)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A9B7C6"/>
        </w:rPr>
        <w:t>assertEquals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5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a.peek())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var </w:t>
      </w:r>
      <w:r>
        <w:rPr>
          <w:rFonts w:ascii="Consolas" w:hAnsi="Consolas"/>
          <w:color w:val="A9B7C6"/>
        </w:rPr>
        <w:t>field2 = a.getClass().getDeclaredField(</w:t>
      </w:r>
      <w:r>
        <w:rPr>
          <w:rFonts w:ascii="Consolas" w:hAnsi="Consolas"/>
          <w:color w:val="6A8759"/>
        </w:rPr>
        <w:t>"size"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field2.setAccessible(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int </w:t>
      </w:r>
      <w:r>
        <w:rPr>
          <w:rFonts w:ascii="Consolas" w:hAnsi="Consolas"/>
          <w:color w:val="A9B7C6"/>
        </w:rPr>
        <w:t>size2 = (</w:t>
      </w:r>
      <w:r>
        <w:rPr>
          <w:rFonts w:ascii="Consolas" w:hAnsi="Consolas"/>
          <w:color w:val="CC7832"/>
        </w:rPr>
        <w:t>int</w:t>
      </w:r>
      <w:r>
        <w:rPr>
          <w:rFonts w:ascii="Consolas" w:hAnsi="Consolas"/>
          <w:color w:val="A9B7C6"/>
        </w:rPr>
        <w:t>) field2.get(a)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i/>
          <w:iCs/>
          <w:color w:val="A9B7C6"/>
        </w:rPr>
        <w:t>assertEquals</w:t>
      </w:r>
      <w:r>
        <w:rPr>
          <w:rFonts w:ascii="Consolas" w:hAnsi="Consolas"/>
          <w:color w:val="A9B7C6"/>
        </w:rPr>
        <w:t>(size1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size2)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7FA8A576" w14:textId="4A9D0A51" w:rsidR="001B0569" w:rsidRDefault="001B0569" w:rsidP="001B0569"/>
    <w:p w14:paraId="4359A898" w14:textId="5849CF95" w:rsidR="00A57DCE" w:rsidRDefault="00A57DCE" w:rsidP="00A57DCE">
      <w:pPr>
        <w:pStyle w:val="Antrat2"/>
      </w:pPr>
      <w:r>
        <w:t>Grafinė sąsaja</w:t>
      </w:r>
    </w:p>
    <w:p w14:paraId="22AD77AC" w14:textId="77777777" w:rsidR="00A57DCE" w:rsidRPr="00A57DCE" w:rsidRDefault="00A57DCE" w:rsidP="00A57DCE"/>
    <w:p w14:paraId="14CE690C" w14:textId="11E14646" w:rsidR="00A57DCE" w:rsidRPr="00A57DCE" w:rsidRDefault="00A57DCE" w:rsidP="00A57DCE">
      <w:r w:rsidRPr="00A57DCE">
        <w:rPr>
          <w:noProof/>
        </w:rPr>
        <w:drawing>
          <wp:inline distT="0" distB="0" distL="0" distR="0" wp14:anchorId="0A51ABCC" wp14:editId="68F9F571">
            <wp:extent cx="6299835" cy="2737485"/>
            <wp:effectExtent l="0" t="0" r="5715" b="5715"/>
            <wp:docPr id="6" name="Paveikslėlis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B140" w14:textId="77777777" w:rsidR="00A57DCE" w:rsidRPr="001B0569" w:rsidRDefault="00A57DCE" w:rsidP="001B0569"/>
    <w:p w14:paraId="44FA1C79" w14:textId="0F4A8A94" w:rsidR="005223E3" w:rsidRDefault="005223E3" w:rsidP="005223E3">
      <w:pPr>
        <w:pStyle w:val="Antrat1"/>
      </w:pPr>
      <w:r>
        <w:t>Išvados</w:t>
      </w:r>
    </w:p>
    <w:p w14:paraId="43E4C0EA" w14:textId="77777777" w:rsidR="00855AD7" w:rsidRDefault="00855AD7" w:rsidP="00F6359F"/>
    <w:p w14:paraId="4108AC3C" w14:textId="320F7B78" w:rsidR="00855AD7" w:rsidRDefault="00CE4AF1" w:rsidP="00F6359F">
      <w:r>
        <w:t>Atlikus nedidelę modifikaciją programą galima panaudoti slaptažodžių genera</w:t>
      </w:r>
      <w:r w:rsidR="001B0569">
        <w:t>v</w:t>
      </w:r>
      <w:r>
        <w:t>imui</w:t>
      </w:r>
      <w:r w:rsidR="001B0569">
        <w:t>.</w:t>
      </w:r>
    </w:p>
    <w:p w14:paraId="17008230" w14:textId="4ADB9297" w:rsidR="001B0569" w:rsidRDefault="001B0569" w:rsidP="00F6359F"/>
    <w:p w14:paraId="649377BB" w14:textId="6880D000" w:rsidR="001B0569" w:rsidRDefault="001B0569" w:rsidP="00F6359F">
      <w:r>
        <w:t xml:space="preserve">Viena naudingiausių „circular buffer“ duomenų struktūros ypatybių yra tai, jog nereikia perstumti elementų, kai prieinamas buferio galas. Todėl buferis tinka dažnoms įrašymo/trynimo operacijoms. </w:t>
      </w:r>
    </w:p>
    <w:p w14:paraId="30B87C46" w14:textId="30844EF7" w:rsidR="001B0569" w:rsidRDefault="001B0569" w:rsidP="00F6359F"/>
    <w:p w14:paraId="5ED622C9" w14:textId="5DD0658C" w:rsidR="001B0569" w:rsidRDefault="001B0569" w:rsidP="00F6359F">
      <w:r>
        <w:t xml:space="preserve">Visos operacijos buferyje </w:t>
      </w:r>
      <w:r w:rsidR="00C218D2">
        <w:t>atliekamos per laikotarpį O(1).</w:t>
      </w:r>
    </w:p>
    <w:p w14:paraId="1ED48567" w14:textId="5A0E7637" w:rsidR="00C218D2" w:rsidRDefault="00C218D2" w:rsidP="00F6359F"/>
    <w:p w14:paraId="77DA05DA" w14:textId="73D4D494" w:rsidR="00C218D2" w:rsidRDefault="00C218D2" w:rsidP="00F6359F">
      <w:r w:rsidRPr="00C218D2">
        <w:t>LZ77</w:t>
      </w:r>
      <w:r>
        <w:t xml:space="preserve"> duomenų suspaudimo algoritmų šeima  naudoja „circular buffer“ duomenims saugoti.</w:t>
      </w:r>
    </w:p>
    <w:p w14:paraId="03E3D1C8" w14:textId="55F3A233" w:rsidR="00C218D2" w:rsidRDefault="00C218D2" w:rsidP="00F6359F"/>
    <w:p w14:paraId="7EA24F5F" w14:textId="5CAE0B66" w:rsidR="00C218D2" w:rsidRPr="00855AD7" w:rsidRDefault="00C218D2" w:rsidP="00F6359F">
      <w:r>
        <w:t>Jeigu reikalinga fiksuoto dydžio eilė (FIFO), tai „circular buffer“ implementacija</w:t>
      </w:r>
      <w:r w:rsidR="00A57DCE">
        <w:t xml:space="preserve"> tam</w:t>
      </w:r>
      <w:r>
        <w:t xml:space="preserve"> yra ideali.</w:t>
      </w:r>
    </w:p>
    <w:p w14:paraId="3B05792A" w14:textId="348708A8" w:rsidR="00C218D2" w:rsidRDefault="00C218D2" w:rsidP="00507D54">
      <w:pPr>
        <w:pStyle w:val="Uduotis"/>
      </w:pPr>
    </w:p>
    <w:p w14:paraId="475AEB64" w14:textId="0C985402" w:rsidR="00507D54" w:rsidRPr="00507D54" w:rsidRDefault="007323EB" w:rsidP="00507D54">
      <w:pPr>
        <w:pStyle w:val="Uduotis"/>
        <w:rPr>
          <w:color w:val="0000FF"/>
          <w:u w:val="single"/>
        </w:rPr>
      </w:pPr>
      <w:r>
        <w:t>Laboratorinio darbo</w:t>
      </w:r>
      <w:r w:rsidR="00507D54">
        <w:t xml:space="preserve"> kodas:</w:t>
      </w:r>
      <w:r w:rsidR="00727AC0">
        <w:t xml:space="preserve"> </w:t>
      </w:r>
      <w:hyperlink r:id="rId14" w:history="1">
        <w:r w:rsidR="001B0569" w:rsidRPr="001B0569">
          <w:rPr>
            <w:rStyle w:val="Hipersaitas"/>
          </w:rPr>
          <w:t>https://github.com/d0ubletr0uble/Projektas_IF-8-1_Odinas_Tomas</w:t>
        </w:r>
      </w:hyperlink>
    </w:p>
    <w:sectPr w:rsidR="00507D54" w:rsidRPr="00507D54" w:rsidSect="00291C8F">
      <w:footerReference w:type="first" r:id="rId15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E6265" w14:textId="77777777" w:rsidR="00210621" w:rsidRDefault="00210621">
      <w:r>
        <w:separator/>
      </w:r>
    </w:p>
  </w:endnote>
  <w:endnote w:type="continuationSeparator" w:id="0">
    <w:p w14:paraId="4880FFD2" w14:textId="77777777" w:rsidR="00210621" w:rsidRDefault="00210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Verdana"/>
    <w:charset w:val="01"/>
    <w:family w:val="modern"/>
    <w:pitch w:val="fixed"/>
  </w:font>
  <w:font w:name="DejaVu Serif">
    <w:altName w:val="Cambria"/>
    <w:charset w:val="01"/>
    <w:family w:val="roman"/>
    <w:pitch w:val="variable"/>
  </w:font>
  <w:font w:name="DejaVu Sans">
    <w:altName w:val="Verdana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9AFCB" w14:textId="77777777" w:rsidR="00CA347D" w:rsidRDefault="00CA347D" w:rsidP="00EB5168">
    <w:pPr>
      <w:pStyle w:val="Porat"/>
      <w:rPr>
        <w:rStyle w:val="Puslapionumeris"/>
      </w:rPr>
    </w:pPr>
    <w:r>
      <w:rPr>
        <w:rStyle w:val="Puslapionumeris"/>
      </w:rPr>
      <w:fldChar w:fldCharType="begin"/>
    </w:r>
    <w:r>
      <w:rPr>
        <w:rStyle w:val="Puslapionumeris"/>
      </w:rPr>
      <w:instrText xml:space="preserve">PAGE  </w:instrText>
    </w:r>
    <w:r>
      <w:rPr>
        <w:rStyle w:val="Puslapionumeris"/>
      </w:rPr>
      <w:fldChar w:fldCharType="separate"/>
    </w:r>
    <w:r w:rsidRPr="00EB5168">
      <w:rPr>
        <w:rStyle w:val="Puslapionumeris"/>
      </w:rPr>
      <w:t>1</w:t>
    </w:r>
    <w:r>
      <w:rPr>
        <w:rStyle w:val="Puslapionumeris"/>
      </w:rPr>
      <w:fldChar w:fldCharType="end"/>
    </w:r>
  </w:p>
  <w:p w14:paraId="3BA9AFCC" w14:textId="77777777" w:rsidR="00CA347D" w:rsidRDefault="00CA347D" w:rsidP="00EB5168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9AFCD" w14:textId="77777777" w:rsidR="00CA347D" w:rsidRDefault="00CA347D" w:rsidP="00EB5168">
    <w:pPr>
      <w:pStyle w:val="Porat"/>
    </w:pPr>
    <w:r>
      <w:tab/>
    </w:r>
    <w:r>
      <w:tab/>
    </w:r>
    <w:r>
      <w:rPr>
        <w:rStyle w:val="Puslapionumeris"/>
      </w:rPr>
      <w:fldChar w:fldCharType="begin"/>
    </w:r>
    <w:r>
      <w:rPr>
        <w:rStyle w:val="Puslapionumeris"/>
      </w:rPr>
      <w:instrText xml:space="preserve"> PAGE </w:instrText>
    </w:r>
    <w:r>
      <w:rPr>
        <w:rStyle w:val="Puslapionumeris"/>
      </w:rPr>
      <w:fldChar w:fldCharType="separate"/>
    </w:r>
    <w:r w:rsidR="000A21E0">
      <w:rPr>
        <w:rStyle w:val="Puslapionumeris"/>
        <w:noProof/>
      </w:rPr>
      <w:t>4</w:t>
    </w:r>
    <w:r>
      <w:rPr>
        <w:rStyle w:val="Puslapionumeri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9AFCF" w14:textId="77777777" w:rsidR="00CA347D" w:rsidRDefault="00CA347D" w:rsidP="00EB5168">
    <w:pPr>
      <w:pStyle w:val="Porat"/>
    </w:pPr>
    <w:r>
      <w:tab/>
    </w:r>
    <w:r>
      <w:tab/>
    </w:r>
    <w:r>
      <w:rPr>
        <w:rStyle w:val="Puslapionumeris"/>
      </w:rPr>
      <w:fldChar w:fldCharType="begin"/>
    </w:r>
    <w:r>
      <w:rPr>
        <w:rStyle w:val="Puslapionumeris"/>
      </w:rPr>
      <w:instrText xml:space="preserve"> PAGE </w:instrText>
    </w:r>
    <w:r>
      <w:rPr>
        <w:rStyle w:val="Puslapionumeris"/>
      </w:rPr>
      <w:fldChar w:fldCharType="separate"/>
    </w:r>
    <w:r w:rsidR="000A21E0">
      <w:rPr>
        <w:rStyle w:val="Puslapionumeris"/>
        <w:noProof/>
      </w:rPr>
      <w:t>3</w:t>
    </w:r>
    <w:r>
      <w:rPr>
        <w:rStyle w:val="Puslapionumeri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19D53" w14:textId="77777777" w:rsidR="00210621" w:rsidRDefault="00210621">
      <w:r>
        <w:separator/>
      </w:r>
    </w:p>
  </w:footnote>
  <w:footnote w:type="continuationSeparator" w:id="0">
    <w:p w14:paraId="20C44137" w14:textId="77777777" w:rsidR="00210621" w:rsidRDefault="00210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9AFCE" w14:textId="77777777" w:rsidR="00CA347D" w:rsidRPr="00EB5168" w:rsidRDefault="00CA347D" w:rsidP="00EB5168">
    <w:pPr>
      <w:pStyle w:val="Antrats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03629"/>
    <w:multiLevelType w:val="multilevel"/>
    <w:tmpl w:val="28CA2C98"/>
    <w:lvl w:ilvl="0">
      <w:start w:val="1"/>
      <w:numFmt w:val="decimal"/>
      <w:pStyle w:val="Antrat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Antrat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Antrat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02"/>
    <w:rsid w:val="00000825"/>
    <w:rsid w:val="0002339E"/>
    <w:rsid w:val="00026695"/>
    <w:rsid w:val="000311BE"/>
    <w:rsid w:val="0003715A"/>
    <w:rsid w:val="00037D19"/>
    <w:rsid w:val="00047601"/>
    <w:rsid w:val="00052178"/>
    <w:rsid w:val="00061E8B"/>
    <w:rsid w:val="00066827"/>
    <w:rsid w:val="000704A1"/>
    <w:rsid w:val="000763EA"/>
    <w:rsid w:val="00085B76"/>
    <w:rsid w:val="000A21E0"/>
    <w:rsid w:val="000D1922"/>
    <w:rsid w:val="000D58EC"/>
    <w:rsid w:val="000D7125"/>
    <w:rsid w:val="000D74A1"/>
    <w:rsid w:val="000E3F1C"/>
    <w:rsid w:val="000F7F7F"/>
    <w:rsid w:val="00100F55"/>
    <w:rsid w:val="00106FEB"/>
    <w:rsid w:val="00124F5A"/>
    <w:rsid w:val="00132A1F"/>
    <w:rsid w:val="001502B4"/>
    <w:rsid w:val="0015714D"/>
    <w:rsid w:val="00157C55"/>
    <w:rsid w:val="00161DE6"/>
    <w:rsid w:val="0016215D"/>
    <w:rsid w:val="00166D85"/>
    <w:rsid w:val="00174B43"/>
    <w:rsid w:val="001904E3"/>
    <w:rsid w:val="00190D26"/>
    <w:rsid w:val="001B0569"/>
    <w:rsid w:val="001B1E9F"/>
    <w:rsid w:val="001C38BE"/>
    <w:rsid w:val="001C6C8B"/>
    <w:rsid w:val="001C6CB4"/>
    <w:rsid w:val="001D1BF3"/>
    <w:rsid w:val="001E5E20"/>
    <w:rsid w:val="001E733B"/>
    <w:rsid w:val="001F0046"/>
    <w:rsid w:val="001F331E"/>
    <w:rsid w:val="001F4E15"/>
    <w:rsid w:val="001F73B8"/>
    <w:rsid w:val="00202D14"/>
    <w:rsid w:val="00210621"/>
    <w:rsid w:val="00214754"/>
    <w:rsid w:val="00221EE7"/>
    <w:rsid w:val="00253BD1"/>
    <w:rsid w:val="00260F87"/>
    <w:rsid w:val="0026528E"/>
    <w:rsid w:val="00274296"/>
    <w:rsid w:val="00276B36"/>
    <w:rsid w:val="00291C8F"/>
    <w:rsid w:val="002949A3"/>
    <w:rsid w:val="002B63AF"/>
    <w:rsid w:val="002C0FD7"/>
    <w:rsid w:val="002C56BD"/>
    <w:rsid w:val="002D5BCC"/>
    <w:rsid w:val="002E3EF8"/>
    <w:rsid w:val="00304CDD"/>
    <w:rsid w:val="00325E8D"/>
    <w:rsid w:val="0036058F"/>
    <w:rsid w:val="0036226C"/>
    <w:rsid w:val="00364B10"/>
    <w:rsid w:val="0038180D"/>
    <w:rsid w:val="003957EC"/>
    <w:rsid w:val="003A51AB"/>
    <w:rsid w:val="003B324B"/>
    <w:rsid w:val="003D3033"/>
    <w:rsid w:val="003E1CDB"/>
    <w:rsid w:val="003E38C8"/>
    <w:rsid w:val="003F1D21"/>
    <w:rsid w:val="003F33B0"/>
    <w:rsid w:val="004006D7"/>
    <w:rsid w:val="00404E84"/>
    <w:rsid w:val="0041002E"/>
    <w:rsid w:val="0041287E"/>
    <w:rsid w:val="004134D6"/>
    <w:rsid w:val="00415D80"/>
    <w:rsid w:val="00421252"/>
    <w:rsid w:val="00427839"/>
    <w:rsid w:val="004659AC"/>
    <w:rsid w:val="004771C9"/>
    <w:rsid w:val="00480934"/>
    <w:rsid w:val="00492076"/>
    <w:rsid w:val="004965DE"/>
    <w:rsid w:val="004A6A01"/>
    <w:rsid w:val="004A7754"/>
    <w:rsid w:val="004B49E4"/>
    <w:rsid w:val="004B6FB4"/>
    <w:rsid w:val="004C3D88"/>
    <w:rsid w:val="004C721E"/>
    <w:rsid w:val="004D7BA8"/>
    <w:rsid w:val="004E181F"/>
    <w:rsid w:val="004E4C96"/>
    <w:rsid w:val="004E75BB"/>
    <w:rsid w:val="004F2A6A"/>
    <w:rsid w:val="00500AC4"/>
    <w:rsid w:val="00500EB8"/>
    <w:rsid w:val="00500ECC"/>
    <w:rsid w:val="005010FF"/>
    <w:rsid w:val="00504F87"/>
    <w:rsid w:val="00507D54"/>
    <w:rsid w:val="00513F4A"/>
    <w:rsid w:val="00517191"/>
    <w:rsid w:val="0052026C"/>
    <w:rsid w:val="005223E3"/>
    <w:rsid w:val="005230E9"/>
    <w:rsid w:val="00531F74"/>
    <w:rsid w:val="00537396"/>
    <w:rsid w:val="0054236A"/>
    <w:rsid w:val="00547FAD"/>
    <w:rsid w:val="00552B41"/>
    <w:rsid w:val="00575F9C"/>
    <w:rsid w:val="005775E0"/>
    <w:rsid w:val="00581803"/>
    <w:rsid w:val="00584A2F"/>
    <w:rsid w:val="00587EE6"/>
    <w:rsid w:val="005908F5"/>
    <w:rsid w:val="005B13B5"/>
    <w:rsid w:val="005B33C9"/>
    <w:rsid w:val="005B3ABC"/>
    <w:rsid w:val="005B4682"/>
    <w:rsid w:val="005C73ED"/>
    <w:rsid w:val="005C7F17"/>
    <w:rsid w:val="005D1459"/>
    <w:rsid w:val="005D1EEF"/>
    <w:rsid w:val="005D557F"/>
    <w:rsid w:val="005E1211"/>
    <w:rsid w:val="005F283E"/>
    <w:rsid w:val="00606B40"/>
    <w:rsid w:val="00613D2D"/>
    <w:rsid w:val="0064509D"/>
    <w:rsid w:val="006567FE"/>
    <w:rsid w:val="00657683"/>
    <w:rsid w:val="00677603"/>
    <w:rsid w:val="00677633"/>
    <w:rsid w:val="00694335"/>
    <w:rsid w:val="006A0E8F"/>
    <w:rsid w:val="006B3744"/>
    <w:rsid w:val="006C1FA3"/>
    <w:rsid w:val="006D70A8"/>
    <w:rsid w:val="006E6C60"/>
    <w:rsid w:val="006F12E5"/>
    <w:rsid w:val="006F141F"/>
    <w:rsid w:val="007016E8"/>
    <w:rsid w:val="00727AC0"/>
    <w:rsid w:val="007323EB"/>
    <w:rsid w:val="00732D0D"/>
    <w:rsid w:val="007718D9"/>
    <w:rsid w:val="007855DE"/>
    <w:rsid w:val="007B19E9"/>
    <w:rsid w:val="007B1F83"/>
    <w:rsid w:val="007D1B81"/>
    <w:rsid w:val="007D7DC1"/>
    <w:rsid w:val="007E5576"/>
    <w:rsid w:val="007E6559"/>
    <w:rsid w:val="007E7EF0"/>
    <w:rsid w:val="007F27F5"/>
    <w:rsid w:val="007F39F5"/>
    <w:rsid w:val="008038D3"/>
    <w:rsid w:val="00825318"/>
    <w:rsid w:val="00825F91"/>
    <w:rsid w:val="00844988"/>
    <w:rsid w:val="00845948"/>
    <w:rsid w:val="00855AD7"/>
    <w:rsid w:val="008576E0"/>
    <w:rsid w:val="00863CC1"/>
    <w:rsid w:val="0088292B"/>
    <w:rsid w:val="0088485D"/>
    <w:rsid w:val="008C0113"/>
    <w:rsid w:val="008E243C"/>
    <w:rsid w:val="008E39E8"/>
    <w:rsid w:val="008F065F"/>
    <w:rsid w:val="00907989"/>
    <w:rsid w:val="00922A62"/>
    <w:rsid w:val="00931A7E"/>
    <w:rsid w:val="00932992"/>
    <w:rsid w:val="00952EBD"/>
    <w:rsid w:val="00953893"/>
    <w:rsid w:val="009631FA"/>
    <w:rsid w:val="00965287"/>
    <w:rsid w:val="00982996"/>
    <w:rsid w:val="00986944"/>
    <w:rsid w:val="00990D35"/>
    <w:rsid w:val="00997C02"/>
    <w:rsid w:val="009A6225"/>
    <w:rsid w:val="009B3999"/>
    <w:rsid w:val="009E68AE"/>
    <w:rsid w:val="009F432D"/>
    <w:rsid w:val="009F5328"/>
    <w:rsid w:val="00A049DD"/>
    <w:rsid w:val="00A07C73"/>
    <w:rsid w:val="00A14987"/>
    <w:rsid w:val="00A17C8F"/>
    <w:rsid w:val="00A223C8"/>
    <w:rsid w:val="00A4609F"/>
    <w:rsid w:val="00A46C36"/>
    <w:rsid w:val="00A57625"/>
    <w:rsid w:val="00A57DCE"/>
    <w:rsid w:val="00A626E0"/>
    <w:rsid w:val="00A6795E"/>
    <w:rsid w:val="00A72342"/>
    <w:rsid w:val="00A72C92"/>
    <w:rsid w:val="00A84470"/>
    <w:rsid w:val="00AA47F7"/>
    <w:rsid w:val="00AA7ABE"/>
    <w:rsid w:val="00AB26BB"/>
    <w:rsid w:val="00AB3448"/>
    <w:rsid w:val="00AB4843"/>
    <w:rsid w:val="00AB7416"/>
    <w:rsid w:val="00AD2AD7"/>
    <w:rsid w:val="00AE0E37"/>
    <w:rsid w:val="00AE55A6"/>
    <w:rsid w:val="00AE71E2"/>
    <w:rsid w:val="00AE7C8B"/>
    <w:rsid w:val="00AF6075"/>
    <w:rsid w:val="00B3256A"/>
    <w:rsid w:val="00B32983"/>
    <w:rsid w:val="00B403E7"/>
    <w:rsid w:val="00B4162B"/>
    <w:rsid w:val="00B4283D"/>
    <w:rsid w:val="00B52785"/>
    <w:rsid w:val="00B72BDC"/>
    <w:rsid w:val="00B77A68"/>
    <w:rsid w:val="00B90827"/>
    <w:rsid w:val="00B97B9F"/>
    <w:rsid w:val="00BA235E"/>
    <w:rsid w:val="00BA4AB8"/>
    <w:rsid w:val="00BA4DB8"/>
    <w:rsid w:val="00BC28D1"/>
    <w:rsid w:val="00BC3A1A"/>
    <w:rsid w:val="00BE2B94"/>
    <w:rsid w:val="00BE3DBB"/>
    <w:rsid w:val="00BE6422"/>
    <w:rsid w:val="00BE7267"/>
    <w:rsid w:val="00C10795"/>
    <w:rsid w:val="00C218D2"/>
    <w:rsid w:val="00C2267F"/>
    <w:rsid w:val="00C25271"/>
    <w:rsid w:val="00C412A1"/>
    <w:rsid w:val="00C5380C"/>
    <w:rsid w:val="00C6046D"/>
    <w:rsid w:val="00C66565"/>
    <w:rsid w:val="00C67101"/>
    <w:rsid w:val="00C80332"/>
    <w:rsid w:val="00C87140"/>
    <w:rsid w:val="00CA347D"/>
    <w:rsid w:val="00CA5069"/>
    <w:rsid w:val="00CC4990"/>
    <w:rsid w:val="00CC6DED"/>
    <w:rsid w:val="00CD02E4"/>
    <w:rsid w:val="00CD0AA4"/>
    <w:rsid w:val="00CD1AB3"/>
    <w:rsid w:val="00CD58DB"/>
    <w:rsid w:val="00CE4AF1"/>
    <w:rsid w:val="00CF02C9"/>
    <w:rsid w:val="00CF4580"/>
    <w:rsid w:val="00CF7A6E"/>
    <w:rsid w:val="00D01AD8"/>
    <w:rsid w:val="00D02DD4"/>
    <w:rsid w:val="00D10218"/>
    <w:rsid w:val="00D11568"/>
    <w:rsid w:val="00D253F8"/>
    <w:rsid w:val="00D41A72"/>
    <w:rsid w:val="00D44F2D"/>
    <w:rsid w:val="00D46538"/>
    <w:rsid w:val="00D560C9"/>
    <w:rsid w:val="00D612B4"/>
    <w:rsid w:val="00D65BE6"/>
    <w:rsid w:val="00D71411"/>
    <w:rsid w:val="00D7311C"/>
    <w:rsid w:val="00D8422C"/>
    <w:rsid w:val="00D90BC0"/>
    <w:rsid w:val="00D92582"/>
    <w:rsid w:val="00DB2491"/>
    <w:rsid w:val="00DC00FF"/>
    <w:rsid w:val="00DC59E0"/>
    <w:rsid w:val="00DE18EB"/>
    <w:rsid w:val="00DE69F1"/>
    <w:rsid w:val="00DE789D"/>
    <w:rsid w:val="00DF320B"/>
    <w:rsid w:val="00E00346"/>
    <w:rsid w:val="00E03A86"/>
    <w:rsid w:val="00E0631E"/>
    <w:rsid w:val="00E119C8"/>
    <w:rsid w:val="00E14775"/>
    <w:rsid w:val="00E36D0E"/>
    <w:rsid w:val="00E55394"/>
    <w:rsid w:val="00E768B1"/>
    <w:rsid w:val="00E9567E"/>
    <w:rsid w:val="00EB5168"/>
    <w:rsid w:val="00EC7F18"/>
    <w:rsid w:val="00EF66B9"/>
    <w:rsid w:val="00F12B65"/>
    <w:rsid w:val="00F16C66"/>
    <w:rsid w:val="00F20402"/>
    <w:rsid w:val="00F20EE3"/>
    <w:rsid w:val="00F20F85"/>
    <w:rsid w:val="00F22A2E"/>
    <w:rsid w:val="00F25AEE"/>
    <w:rsid w:val="00F32903"/>
    <w:rsid w:val="00F37AB4"/>
    <w:rsid w:val="00F45991"/>
    <w:rsid w:val="00F5720C"/>
    <w:rsid w:val="00F6359F"/>
    <w:rsid w:val="00F93513"/>
    <w:rsid w:val="00FA3880"/>
    <w:rsid w:val="00FA3E40"/>
    <w:rsid w:val="00FB089E"/>
    <w:rsid w:val="00FC34E0"/>
    <w:rsid w:val="00FE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A9AE7C"/>
  <w15:docId w15:val="{210D739B-E40B-43B0-B345-A3124D342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4D7BA8"/>
    <w:rPr>
      <w:sz w:val="22"/>
      <w:lang w:eastAsia="en-US"/>
    </w:rPr>
  </w:style>
  <w:style w:type="paragraph" w:styleId="Antrat1">
    <w:name w:val="heading 1"/>
    <w:basedOn w:val="prastasis"/>
    <w:next w:val="prastasis"/>
    <w:qFormat/>
    <w:rsid w:val="00A6795E"/>
    <w:pPr>
      <w:keepNext/>
      <w:numPr>
        <w:numId w:val="1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Antrat2">
    <w:name w:val="heading 2"/>
    <w:basedOn w:val="prastasis"/>
    <w:next w:val="prastasis"/>
    <w:link w:val="Antrat2Diagrama"/>
    <w:uiPriority w:val="9"/>
    <w:qFormat/>
    <w:rsid w:val="00A6795E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Antrat3">
    <w:name w:val="heading 3"/>
    <w:basedOn w:val="prastasis"/>
    <w:next w:val="prastasis"/>
    <w:qFormat/>
    <w:rsid w:val="00A6795E"/>
    <w:pPr>
      <w:keepNext/>
      <w:numPr>
        <w:ilvl w:val="2"/>
        <w:numId w:val="1"/>
      </w:numPr>
      <w:tabs>
        <w:tab w:val="clear" w:pos="3260"/>
        <w:tab w:val="num" w:pos="360"/>
      </w:tabs>
      <w:spacing w:before="240" w:after="60"/>
      <w:ind w:left="0" w:firstLine="0"/>
      <w:outlineLvl w:val="2"/>
    </w:pPr>
    <w:rPr>
      <w:rFonts w:ascii="Arial" w:hAnsi="Arial"/>
      <w:b/>
      <w:bCs/>
      <w:i/>
      <w:sz w:val="24"/>
      <w:szCs w:val="26"/>
    </w:rPr>
  </w:style>
  <w:style w:type="paragraph" w:styleId="Antrat4">
    <w:name w:val="heading 4"/>
    <w:basedOn w:val="prastasis"/>
    <w:next w:val="prastasis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orat">
    <w:name w:val="footer"/>
    <w:basedOn w:val="prastasis"/>
    <w:link w:val="PoratDiagrama"/>
    <w:uiPriority w:val="99"/>
    <w:rsid w:val="00EB5168"/>
    <w:pPr>
      <w:tabs>
        <w:tab w:val="center" w:pos="4153"/>
        <w:tab w:val="right" w:pos="9781"/>
      </w:tabs>
    </w:pPr>
  </w:style>
  <w:style w:type="character" w:styleId="Puslapionumeris">
    <w:name w:val="page number"/>
    <w:basedOn w:val="Numatytasispastraiposriftas"/>
    <w:semiHidden/>
  </w:style>
  <w:style w:type="paragraph" w:styleId="Antrats">
    <w:name w:val="header"/>
    <w:basedOn w:val="prastasis"/>
    <w:rsid w:val="00EB5168"/>
    <w:pPr>
      <w:tabs>
        <w:tab w:val="center" w:pos="4153"/>
        <w:tab w:val="right" w:pos="8306"/>
      </w:tabs>
    </w:pPr>
  </w:style>
  <w:style w:type="character" w:styleId="Hipersaitas">
    <w:name w:val="Hyperlink"/>
    <w:semiHidden/>
    <w:locked/>
    <w:rPr>
      <w:color w:val="0000FF"/>
      <w:u w:val="single"/>
    </w:rPr>
  </w:style>
  <w:style w:type="paragraph" w:styleId="Turinys1">
    <w:name w:val="toc 1"/>
    <w:basedOn w:val="prastasis"/>
    <w:next w:val="prastasis"/>
    <w:autoRedefine/>
    <w:uiPriority w:val="39"/>
    <w:rsid w:val="00990D35"/>
    <w:pPr>
      <w:tabs>
        <w:tab w:val="left" w:pos="567"/>
        <w:tab w:val="right" w:leader="dot" w:pos="9639"/>
      </w:tabs>
      <w:spacing w:before="120"/>
    </w:pPr>
    <w:rPr>
      <w:b/>
      <w:sz w:val="28"/>
    </w:rPr>
  </w:style>
  <w:style w:type="paragraph" w:styleId="Turinys2">
    <w:name w:val="toc 2"/>
    <w:basedOn w:val="prastasis"/>
    <w:next w:val="prastasis"/>
    <w:autoRedefine/>
    <w:uiPriority w:val="39"/>
    <w:rsid w:val="00552B41"/>
    <w:pPr>
      <w:tabs>
        <w:tab w:val="left" w:pos="1134"/>
        <w:tab w:val="right" w:leader="dot" w:pos="9639"/>
      </w:tabs>
      <w:spacing w:before="20"/>
      <w:ind w:left="567"/>
    </w:pPr>
    <w:rPr>
      <w:sz w:val="24"/>
    </w:rPr>
  </w:style>
  <w:style w:type="paragraph" w:styleId="Turinys3">
    <w:name w:val="toc 3"/>
    <w:basedOn w:val="prastasis"/>
    <w:next w:val="prastasis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urinys4">
    <w:name w:val="toc 4"/>
    <w:basedOn w:val="prastasis"/>
    <w:next w:val="prastasis"/>
    <w:autoRedefine/>
    <w:semiHidden/>
    <w:pPr>
      <w:ind w:left="600"/>
    </w:pPr>
  </w:style>
  <w:style w:type="paragraph" w:styleId="Turinys5">
    <w:name w:val="toc 5"/>
    <w:basedOn w:val="prastasis"/>
    <w:next w:val="prastasis"/>
    <w:autoRedefine/>
    <w:semiHidden/>
    <w:locked/>
    <w:pPr>
      <w:ind w:left="800"/>
    </w:pPr>
  </w:style>
  <w:style w:type="paragraph" w:styleId="Turinys6">
    <w:name w:val="toc 6"/>
    <w:basedOn w:val="prastasis"/>
    <w:next w:val="prastasis"/>
    <w:autoRedefine/>
    <w:semiHidden/>
    <w:locked/>
    <w:pPr>
      <w:ind w:left="1000"/>
    </w:pPr>
  </w:style>
  <w:style w:type="paragraph" w:styleId="Turinys7">
    <w:name w:val="toc 7"/>
    <w:basedOn w:val="prastasis"/>
    <w:next w:val="prastasis"/>
    <w:autoRedefine/>
    <w:semiHidden/>
    <w:locked/>
    <w:pPr>
      <w:ind w:left="1200"/>
    </w:pPr>
  </w:style>
  <w:style w:type="paragraph" w:styleId="Turinys8">
    <w:name w:val="toc 8"/>
    <w:basedOn w:val="prastasis"/>
    <w:next w:val="prastasis"/>
    <w:autoRedefine/>
    <w:semiHidden/>
    <w:locked/>
    <w:pPr>
      <w:ind w:left="1400"/>
    </w:pPr>
  </w:style>
  <w:style w:type="paragraph" w:styleId="Turinys9">
    <w:name w:val="toc 9"/>
    <w:basedOn w:val="prastasis"/>
    <w:next w:val="prastasis"/>
    <w:autoRedefine/>
    <w:semiHidden/>
    <w:locked/>
    <w:pPr>
      <w:ind w:left="1600"/>
    </w:pPr>
  </w:style>
  <w:style w:type="character" w:customStyle="1" w:styleId="Antrat2Diagrama">
    <w:name w:val="Antraštė 2 Diagrama"/>
    <w:link w:val="Antrat2"/>
    <w:uiPriority w:val="9"/>
    <w:rsid w:val="00A6795E"/>
    <w:rPr>
      <w:rFonts w:ascii="Arial" w:hAnsi="Arial"/>
      <w:b/>
      <w:bCs/>
      <w:i/>
      <w:iCs/>
      <w:sz w:val="24"/>
      <w:szCs w:val="28"/>
      <w:lang w:eastAsia="en-US"/>
    </w:rPr>
  </w:style>
  <w:style w:type="character" w:customStyle="1" w:styleId="PoratDiagrama">
    <w:name w:val="Poraštė Diagrama"/>
    <w:link w:val="Porat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prastasis"/>
    <w:rsid w:val="00EB5168"/>
    <w:pPr>
      <w:tabs>
        <w:tab w:val="left" w:pos="6096"/>
      </w:tabs>
      <w:spacing w:before="120"/>
      <w:ind w:left="5387"/>
    </w:pPr>
    <w:rPr>
      <w:sz w:val="24"/>
    </w:rPr>
  </w:style>
  <w:style w:type="paragraph" w:customStyle="1" w:styleId="Vireliouraai">
    <w:name w:val="Viršelio užrašai"/>
    <w:basedOn w:val="prastasis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prastasis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prastasis"/>
    <w:rsid w:val="00531F74"/>
    <w:rPr>
      <w:rFonts w:ascii="Courier New" w:hAnsi="Courier New"/>
      <w:sz w:val="20"/>
    </w:rPr>
  </w:style>
  <w:style w:type="character" w:styleId="Komentaronuoroda">
    <w:name w:val="annotation reference"/>
    <w:semiHidden/>
    <w:locked/>
    <w:rsid w:val="00A6795E"/>
    <w:rPr>
      <w:sz w:val="16"/>
      <w:szCs w:val="16"/>
    </w:rPr>
  </w:style>
  <w:style w:type="paragraph" w:styleId="Komentarotekstas">
    <w:name w:val="annotation text"/>
    <w:basedOn w:val="prastasis"/>
    <w:semiHidden/>
    <w:locked/>
    <w:rsid w:val="00A6795E"/>
    <w:rPr>
      <w:sz w:val="20"/>
    </w:rPr>
  </w:style>
  <w:style w:type="paragraph" w:styleId="Komentarotema">
    <w:name w:val="annotation subject"/>
    <w:basedOn w:val="Komentarotekstas"/>
    <w:next w:val="Komentarotekstas"/>
    <w:semiHidden/>
    <w:locked/>
    <w:rsid w:val="00A6795E"/>
    <w:rPr>
      <w:b/>
      <w:bCs/>
    </w:rPr>
  </w:style>
  <w:style w:type="paragraph" w:styleId="Debesliotekstas">
    <w:name w:val="Balloon Text"/>
    <w:basedOn w:val="prastasis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paragraph" w:customStyle="1" w:styleId="Uduotis">
    <w:name w:val="Užduotis"/>
    <w:basedOn w:val="prastasis"/>
    <w:link w:val="UduotisDiagrama"/>
    <w:qFormat/>
    <w:rsid w:val="00500ECC"/>
    <w:rPr>
      <w:rFonts w:ascii="Arial" w:hAnsi="Arial"/>
      <w:b/>
      <w:bCs/>
      <w:i/>
      <w:iCs/>
      <w:szCs w:val="22"/>
    </w:rPr>
  </w:style>
  <w:style w:type="paragraph" w:styleId="HTMLiankstoformatuotas">
    <w:name w:val="HTML Preformatted"/>
    <w:basedOn w:val="prastasis"/>
    <w:link w:val="HTMLiankstoformatuotasDiagrama"/>
    <w:uiPriority w:val="99"/>
    <w:unhideWhenUsed/>
    <w:locked/>
    <w:rsid w:val="009631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lt-LT"/>
    </w:rPr>
  </w:style>
  <w:style w:type="character" w:customStyle="1" w:styleId="UduotisDiagrama">
    <w:name w:val="Užduotis Diagrama"/>
    <w:basedOn w:val="Numatytasispastraiposriftas"/>
    <w:link w:val="Uduotis"/>
    <w:rsid w:val="00500ECC"/>
    <w:rPr>
      <w:rFonts w:ascii="Arial" w:hAnsi="Arial"/>
      <w:b/>
      <w:bCs/>
      <w:i/>
      <w:iCs/>
      <w:sz w:val="22"/>
      <w:szCs w:val="22"/>
      <w:lang w:eastAsia="en-US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rsid w:val="009631FA"/>
    <w:rPr>
      <w:rFonts w:ascii="Courier New" w:hAnsi="Courier New" w:cs="Courier New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82996"/>
    <w:rPr>
      <w:color w:val="605E5C"/>
      <w:shd w:val="clear" w:color="auto" w:fill="E1DFDD"/>
    </w:rPr>
  </w:style>
  <w:style w:type="character" w:customStyle="1" w:styleId="SourceText">
    <w:name w:val="Source Text"/>
    <w:qFormat/>
    <w:rsid w:val="00AA7ABE"/>
    <w:rPr>
      <w:rFonts w:ascii="DejaVu Sans Mono" w:eastAsia="DejaVu Sans Mono" w:hAnsi="DejaVu Sans Mono" w:cs="DejaVu Sans Mono"/>
    </w:rPr>
  </w:style>
  <w:style w:type="paragraph" w:styleId="Pagrindinistekstas">
    <w:name w:val="Body Text"/>
    <w:basedOn w:val="prastasis"/>
    <w:link w:val="PagrindinistekstasDiagrama"/>
    <w:locked/>
    <w:rsid w:val="00AA7ABE"/>
    <w:pPr>
      <w:spacing w:after="140" w:line="276" w:lineRule="auto"/>
    </w:pPr>
    <w:rPr>
      <w:rFonts w:ascii="DejaVu Serif" w:eastAsia="DejaVu Sans" w:hAnsi="DejaVu Serif" w:cs="DejaVu Sans"/>
      <w:kern w:val="2"/>
      <w:sz w:val="24"/>
      <w:szCs w:val="24"/>
      <w:lang w:val="en-US" w:eastAsia="zh-CN" w:bidi="hi-IN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AA7ABE"/>
    <w:rPr>
      <w:rFonts w:ascii="DejaVu Serif" w:eastAsia="DejaVu Sans" w:hAnsi="DejaVu Serif" w:cs="DejaVu Sans"/>
      <w:kern w:val="2"/>
      <w:sz w:val="24"/>
      <w:szCs w:val="24"/>
      <w:lang w:val="en-US" w:eastAsia="zh-CN" w:bidi="hi-IN"/>
    </w:rPr>
  </w:style>
  <w:style w:type="paragraph" w:styleId="Sraopastraipa">
    <w:name w:val="List Paragraph"/>
    <w:basedOn w:val="prastasis"/>
    <w:uiPriority w:val="34"/>
    <w:qFormat/>
    <w:rsid w:val="00304CDD"/>
    <w:pPr>
      <w:ind w:left="720"/>
      <w:contextualSpacing/>
    </w:pPr>
  </w:style>
  <w:style w:type="character" w:styleId="Perirtashipersaitas">
    <w:name w:val="FollowedHyperlink"/>
    <w:basedOn w:val="Numatytasispastraiposriftas"/>
    <w:uiPriority w:val="99"/>
    <w:semiHidden/>
    <w:unhideWhenUsed/>
    <w:locked/>
    <w:rsid w:val="002B63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hub.com/d0ubletr0uble/Projektas_IF-8-1_Odinas_Toma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kypis\Downloads\123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3F483D6C-6CEB-48CE-B455-13EC75EB7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123_Ataskaitos_sablonas.dotx</Template>
  <TotalTime>418</TotalTime>
  <Pages>1</Pages>
  <Words>4290</Words>
  <Characters>2446</Characters>
  <Application>Microsoft Office Word</Application>
  <DocSecurity>0</DocSecurity>
  <Lines>20</Lines>
  <Paragraphs>13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KAUNO TECHNOLOGIJOS UNIVERSITETAS</vt:lpstr>
    </vt:vector>
  </TitlesOfParts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Odinas Tomas</cp:lastModifiedBy>
  <cp:revision>214</cp:revision>
  <cp:lastPrinted>2019-11-26T11:25:00Z</cp:lastPrinted>
  <dcterms:created xsi:type="dcterms:W3CDTF">2019-10-05T09:43:00Z</dcterms:created>
  <dcterms:modified xsi:type="dcterms:W3CDTF">2019-11-26T11:25:00Z</dcterms:modified>
</cp:coreProperties>
</file>